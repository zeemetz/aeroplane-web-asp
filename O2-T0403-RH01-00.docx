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/>
      </w:tblPr>
      <w:tblGrid>
        <w:gridCol w:w="6487"/>
        <w:gridCol w:w="3731"/>
      </w:tblGrid>
      <w:tr w:rsidR="00E0375C" w:rsidRPr="003679B6" w:rsidTr="005D0782">
        <w:trPr>
          <w:cantSplit/>
          <w:trHeight w:val="408"/>
          <w:jc w:val="center"/>
        </w:trPr>
        <w:tc>
          <w:tcPr>
            <w:tcW w:w="648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75C" w:rsidRPr="001E64D5" w:rsidRDefault="00E0375C" w:rsidP="005B66A9">
            <w:pPr>
              <w:rPr>
                <w:rFonts w:ascii="Arial" w:hAnsi="Arial" w:cs="Arial"/>
                <w:b/>
                <w:sz w:val="32"/>
                <w:lang w:val="id-ID"/>
              </w:rPr>
            </w:pPr>
            <w:bookmarkStart w:id="0" w:name="_GoBack"/>
            <w:bookmarkEnd w:id="0"/>
            <w:r w:rsidRPr="001E64D5">
              <w:rPr>
                <w:rFonts w:ascii="Arial" w:hAnsi="Arial" w:cs="Arial"/>
                <w:b/>
                <w:sz w:val="32"/>
                <w:lang w:val="id-ID"/>
              </w:rPr>
              <w:t xml:space="preserve">Soal </w:t>
            </w:r>
            <w:r w:rsidR="004B6AFE" w:rsidRPr="001E64D5">
              <w:rPr>
                <w:rFonts w:ascii="Arial" w:hAnsi="Arial" w:cs="Arial"/>
                <w:b/>
                <w:sz w:val="32"/>
                <w:lang w:val="id-ID"/>
              </w:rPr>
              <w:t>Proyek</w:t>
            </w:r>
          </w:p>
          <w:p w:rsidR="00811C48" w:rsidRPr="001E64D5" w:rsidRDefault="004B6AFE" w:rsidP="00642508">
            <w:pPr>
              <w:rPr>
                <w:rFonts w:ascii="Arial" w:hAnsi="Arial" w:cs="Arial"/>
                <w:b/>
                <w:i/>
                <w:sz w:val="32"/>
                <w:lang w:val="id-ID"/>
              </w:rPr>
            </w:pPr>
            <w:r w:rsidRPr="001E64D5">
              <w:rPr>
                <w:rFonts w:ascii="Arial" w:hAnsi="Arial" w:cs="Arial"/>
                <w:i/>
                <w:sz w:val="16"/>
                <w:lang w:val="id-ID"/>
              </w:rPr>
              <w:t>Project</w:t>
            </w:r>
            <w:r w:rsidR="000F1EBF" w:rsidRPr="001E64D5">
              <w:rPr>
                <w:rFonts w:ascii="Arial" w:hAnsi="Arial" w:cs="Arial"/>
                <w:i/>
                <w:sz w:val="16"/>
                <w:lang w:val="id-ID"/>
              </w:rPr>
              <w:t>Case</w:t>
            </w:r>
          </w:p>
        </w:tc>
        <w:tc>
          <w:tcPr>
            <w:tcW w:w="373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E0375C" w:rsidRPr="003679B6" w:rsidRDefault="009568C5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 w:rsidRPr="003679B6"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>
                  <wp:extent cx="2143125" cy="838200"/>
                  <wp:effectExtent l="0" t="0" r="0" b="0"/>
                  <wp:docPr id="4" name="Picture 1" descr="LogoBINUS-Univers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BINUS-Univers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3679B6" w:rsidTr="005D0782">
        <w:trPr>
          <w:cantSplit/>
          <w:trHeight w:val="474"/>
          <w:jc w:val="center"/>
        </w:trPr>
        <w:tc>
          <w:tcPr>
            <w:tcW w:w="64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362" w:rsidRPr="003679B6" w:rsidRDefault="005447FB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  <w:lang w:val="id-ID"/>
              </w:rPr>
            </w:pPr>
            <w:r w:rsidRPr="005447FB">
              <w:rPr>
                <w:rFonts w:ascii="Arial Narrow" w:hAnsi="Arial Narrow" w:cs="Tahoma"/>
                <w:sz w:val="36"/>
                <w:lang w:val="id-ID"/>
              </w:rPr>
              <w:t>T0403</w:t>
            </w:r>
          </w:p>
          <w:p w:rsidR="00235C36" w:rsidRPr="003679B6" w:rsidRDefault="005447FB" w:rsidP="005B66A9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5447FB">
              <w:rPr>
                <w:rFonts w:ascii="Arial Narrow" w:hAnsi="Arial Narrow" w:cs="Tahoma"/>
                <w:sz w:val="36"/>
                <w:lang w:val="id-ID"/>
              </w:rPr>
              <w:t>Current Popular IT I</w:t>
            </w:r>
          </w:p>
        </w:tc>
        <w:tc>
          <w:tcPr>
            <w:tcW w:w="373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0375C" w:rsidRPr="003679B6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3679B6" w:rsidTr="005D0782">
        <w:trPr>
          <w:cantSplit/>
          <w:trHeight w:val="690"/>
          <w:jc w:val="center"/>
        </w:trPr>
        <w:tc>
          <w:tcPr>
            <w:tcW w:w="64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2508" w:rsidRPr="003679B6" w:rsidRDefault="00642508" w:rsidP="00642508">
            <w:pPr>
              <w:ind w:right="480"/>
              <w:rPr>
                <w:rFonts w:ascii="Arial" w:hAnsi="Arial" w:cs="Arial"/>
                <w:b/>
                <w:lang w:val="id-ID"/>
              </w:rPr>
            </w:pPr>
            <w:r w:rsidRPr="003679B6">
              <w:rPr>
                <w:rFonts w:ascii="Arial" w:hAnsi="Arial" w:cs="Arial"/>
                <w:b/>
                <w:lang w:val="id-ID"/>
              </w:rPr>
              <w:t>Teknik Informatika</w:t>
            </w:r>
          </w:p>
          <w:p w:rsidR="00F80742" w:rsidRPr="003679B6" w:rsidRDefault="00642508" w:rsidP="00642508">
            <w:pPr>
              <w:pStyle w:val="Header"/>
              <w:tabs>
                <w:tab w:val="clear" w:pos="4680"/>
                <w:tab w:val="clear" w:pos="9360"/>
              </w:tabs>
              <w:rPr>
                <w:rFonts w:ascii="Tahoma" w:hAnsi="Tahoma" w:cs="Tahoma"/>
                <w:bCs/>
                <w:sz w:val="18"/>
                <w:lang w:val="id-ID"/>
              </w:rPr>
            </w:pPr>
            <w:r w:rsidRPr="003679B6">
              <w:rPr>
                <w:rFonts w:ascii="Arial" w:hAnsi="Arial" w:cs="Arial"/>
                <w:i/>
                <w:sz w:val="16"/>
                <w:lang w:val="id-ID"/>
              </w:rPr>
              <w:t>Computer Science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A3B7F" w:rsidRPr="002A3B7F" w:rsidRDefault="002A3B7F" w:rsidP="002A3B7F">
            <w:pPr>
              <w:jc w:val="right"/>
              <w:rPr>
                <w:b/>
                <w:color w:val="000000"/>
                <w:sz w:val="20"/>
                <w:szCs w:val="20"/>
              </w:rPr>
            </w:pPr>
            <w:r w:rsidRPr="002A3B7F">
              <w:rPr>
                <w:b/>
                <w:color w:val="000000"/>
                <w:sz w:val="20"/>
                <w:szCs w:val="20"/>
              </w:rPr>
              <w:t>O2-T0403-RH01</w:t>
            </w:r>
          </w:p>
          <w:p w:rsidR="00B9609E" w:rsidRPr="007608D8" w:rsidRDefault="00B9609E" w:rsidP="002A3B7F">
            <w:pPr>
              <w:rPr>
                <w:rFonts w:ascii="Arial" w:hAnsi="Arial" w:cs="Arial"/>
              </w:rPr>
            </w:pPr>
          </w:p>
        </w:tc>
      </w:tr>
      <w:tr w:rsidR="00E0375C" w:rsidRPr="003679B6" w:rsidTr="005D0782">
        <w:trPr>
          <w:trHeight w:val="513"/>
          <w:jc w:val="center"/>
        </w:trPr>
        <w:tc>
          <w:tcPr>
            <w:tcW w:w="648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42508" w:rsidRPr="007608D8" w:rsidRDefault="00642508" w:rsidP="00642508">
            <w:pPr>
              <w:pStyle w:val="Header"/>
              <w:rPr>
                <w:rFonts w:ascii="Arial" w:hAnsi="Arial" w:cs="Arial"/>
                <w:sz w:val="18"/>
              </w:rPr>
            </w:pPr>
            <w:r w:rsidRPr="003679B6">
              <w:rPr>
                <w:rFonts w:ascii="Arial" w:hAnsi="Arial" w:cs="Arial"/>
                <w:b/>
                <w:sz w:val="18"/>
                <w:lang w:val="id-ID"/>
              </w:rPr>
              <w:t xml:space="preserve">Periode Berlaku </w:t>
            </w:r>
            <w:r w:rsidRPr="003679B6">
              <w:rPr>
                <w:rFonts w:ascii="Arial" w:hAnsi="Arial" w:cs="Arial"/>
                <w:sz w:val="18"/>
                <w:lang w:val="id-ID"/>
              </w:rPr>
              <w:t xml:space="preserve">Semester </w:t>
            </w:r>
            <w:r w:rsidR="007608D8">
              <w:rPr>
                <w:rFonts w:ascii="Arial" w:hAnsi="Arial" w:cs="Arial"/>
                <w:sz w:val="18"/>
              </w:rPr>
              <w:t>Ganjil</w:t>
            </w:r>
            <w:r w:rsidR="00287D81">
              <w:rPr>
                <w:rFonts w:ascii="Arial" w:hAnsi="Arial" w:cs="Arial"/>
                <w:sz w:val="18"/>
                <w:lang w:val="id-ID"/>
              </w:rPr>
              <w:t xml:space="preserve"> 20</w:t>
            </w:r>
            <w:r w:rsidR="00287D81">
              <w:rPr>
                <w:rFonts w:ascii="Arial" w:hAnsi="Arial" w:cs="Arial"/>
                <w:sz w:val="18"/>
              </w:rPr>
              <w:t>14</w:t>
            </w:r>
            <w:r w:rsidRPr="003679B6">
              <w:rPr>
                <w:rFonts w:ascii="Arial" w:hAnsi="Arial" w:cs="Arial"/>
                <w:sz w:val="18"/>
                <w:lang w:val="id-ID"/>
              </w:rPr>
              <w:t>/201</w:t>
            </w:r>
            <w:r w:rsidR="00287D81">
              <w:rPr>
                <w:rFonts w:ascii="Arial" w:hAnsi="Arial" w:cs="Arial"/>
                <w:sz w:val="18"/>
              </w:rPr>
              <w:t>5</w:t>
            </w:r>
          </w:p>
          <w:p w:rsidR="00535DA7" w:rsidRPr="001D0CE3" w:rsidRDefault="00642508" w:rsidP="001D0CE3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3679B6">
              <w:rPr>
                <w:rFonts w:ascii="Arial" w:hAnsi="Arial" w:cs="Arial"/>
                <w:b/>
                <w:i/>
                <w:sz w:val="16"/>
                <w:lang w:val="id-ID"/>
              </w:rPr>
              <w:t xml:space="preserve">Valid on </w:t>
            </w:r>
            <w:r w:rsidR="007608D8">
              <w:rPr>
                <w:rFonts w:ascii="Arial" w:hAnsi="Arial" w:cs="Arial"/>
                <w:i/>
                <w:sz w:val="16"/>
              </w:rPr>
              <w:t xml:space="preserve">Odd </w:t>
            </w:r>
            <w:r w:rsidRPr="003679B6">
              <w:rPr>
                <w:rFonts w:ascii="Arial" w:hAnsi="Arial" w:cs="Arial"/>
                <w:i/>
                <w:sz w:val="16"/>
                <w:lang w:val="id-ID"/>
              </w:rPr>
              <w:t>SemesterYear 201</w:t>
            </w:r>
            <w:r w:rsidR="0024551A">
              <w:rPr>
                <w:rFonts w:ascii="Arial" w:hAnsi="Arial" w:cs="Arial"/>
                <w:i/>
                <w:sz w:val="16"/>
              </w:rPr>
              <w:t>4</w:t>
            </w:r>
            <w:r w:rsidRPr="003679B6">
              <w:rPr>
                <w:rFonts w:ascii="Arial" w:hAnsi="Arial" w:cs="Arial"/>
                <w:i/>
                <w:sz w:val="16"/>
                <w:lang w:val="id-ID"/>
              </w:rPr>
              <w:t>/201</w:t>
            </w:r>
            <w:r w:rsidR="0024551A">
              <w:rPr>
                <w:rFonts w:ascii="Arial" w:hAnsi="Arial" w:cs="Arial"/>
                <w:i/>
                <w:sz w:val="16"/>
              </w:rPr>
              <w:t>5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0375C" w:rsidRPr="003679B6" w:rsidRDefault="00E0375C" w:rsidP="005B66A9">
            <w:pPr>
              <w:pStyle w:val="Header"/>
              <w:jc w:val="right"/>
              <w:rPr>
                <w:rFonts w:ascii="Arial" w:hAnsi="Arial" w:cs="Arial"/>
                <w:b/>
                <w:sz w:val="18"/>
                <w:lang w:val="id-ID"/>
              </w:rPr>
            </w:pPr>
            <w:r w:rsidRPr="003679B6">
              <w:rPr>
                <w:rFonts w:ascii="Arial" w:hAnsi="Arial" w:cs="Arial"/>
                <w:b/>
                <w:sz w:val="18"/>
                <w:lang w:val="id-ID"/>
              </w:rPr>
              <w:t xml:space="preserve">Revisi </w:t>
            </w:r>
            <w:r w:rsidR="00642508" w:rsidRPr="003679B6">
              <w:rPr>
                <w:rFonts w:ascii="Arial" w:hAnsi="Arial" w:cs="Arial"/>
                <w:b/>
                <w:sz w:val="18"/>
                <w:lang w:val="id-ID"/>
              </w:rPr>
              <w:t>00</w:t>
            </w:r>
          </w:p>
          <w:p w:rsidR="00D37E0D" w:rsidRPr="003679B6" w:rsidRDefault="002E3324" w:rsidP="005B66A9">
            <w:pPr>
              <w:pStyle w:val="Header"/>
              <w:tabs>
                <w:tab w:val="clear" w:pos="4680"/>
                <w:tab w:val="left" w:pos="2302"/>
              </w:tabs>
              <w:jc w:val="right"/>
              <w:rPr>
                <w:rFonts w:ascii="Arial" w:hAnsi="Arial" w:cs="Arial"/>
                <w:b/>
                <w:sz w:val="18"/>
                <w:lang w:val="id-ID"/>
              </w:rPr>
            </w:pPr>
            <w:r w:rsidRPr="003679B6"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3679B6">
              <w:rPr>
                <w:rFonts w:ascii="Arial" w:hAnsi="Arial" w:cs="Arial"/>
                <w:i/>
                <w:sz w:val="16"/>
                <w:lang w:val="id-ID"/>
              </w:rPr>
              <w:t>Revision</w:t>
            </w:r>
            <w:r w:rsidR="00642508" w:rsidRPr="003679B6">
              <w:rPr>
                <w:rFonts w:ascii="Arial" w:hAnsi="Arial" w:cs="Arial"/>
                <w:i/>
                <w:sz w:val="16"/>
                <w:lang w:val="id-ID"/>
              </w:rPr>
              <w:t>00</w:t>
            </w:r>
          </w:p>
        </w:tc>
      </w:tr>
    </w:tbl>
    <w:p w:rsidR="00643F75" w:rsidRPr="003679B6" w:rsidRDefault="00643F75" w:rsidP="005B66A9">
      <w:pPr>
        <w:rPr>
          <w:lang w:val="id-ID"/>
        </w:rPr>
      </w:pPr>
      <w:r w:rsidRPr="003679B6">
        <w:rPr>
          <w:lang w:val="id-ID"/>
        </w:rPr>
        <w:tab/>
      </w:r>
    </w:p>
    <w:p w:rsidR="002A3B7F" w:rsidRPr="00BD0E8D" w:rsidRDefault="002A3B7F" w:rsidP="002A3B7F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>Seluruh kelompok tidak diperkenankan untuk :</w:t>
      </w:r>
    </w:p>
    <w:p w:rsidR="002A3B7F" w:rsidRPr="000C3329" w:rsidRDefault="002A3B7F" w:rsidP="002A3B7F">
      <w:pPr>
        <w:ind w:left="540"/>
        <w:jc w:val="both"/>
        <w:rPr>
          <w:rStyle w:val="longtext"/>
          <w:rFonts w:ascii="Trebuchet MS" w:hAnsi="Trebuchet MS"/>
          <w:i/>
        </w:rPr>
      </w:pPr>
      <w:r w:rsidRPr="000C3329">
        <w:rPr>
          <w:rStyle w:val="longtext"/>
          <w:i/>
          <w:sz w:val="18"/>
          <w:szCs w:val="18"/>
          <w:lang w:val="id-ID"/>
        </w:rPr>
        <w:t>The whole group</w:t>
      </w:r>
      <w:r w:rsidRPr="000C3329">
        <w:rPr>
          <w:rStyle w:val="longtext"/>
          <w:i/>
          <w:sz w:val="18"/>
          <w:szCs w:val="18"/>
        </w:rPr>
        <w:t xml:space="preserve"> is</w:t>
      </w:r>
      <w:r w:rsidRPr="000C3329">
        <w:rPr>
          <w:rStyle w:val="longtext"/>
          <w:i/>
          <w:sz w:val="18"/>
          <w:szCs w:val="18"/>
          <w:lang w:val="id-ID"/>
        </w:rPr>
        <w:t xml:space="preserve"> not allowed to</w:t>
      </w:r>
      <w:r w:rsidRPr="000C3329">
        <w:rPr>
          <w:rStyle w:val="longtext"/>
          <w:i/>
          <w:sz w:val="18"/>
          <w:szCs w:val="18"/>
        </w:rPr>
        <w:t>:</w:t>
      </w:r>
    </w:p>
    <w:p w:rsidR="002A3B7F" w:rsidRPr="00C424D7" w:rsidRDefault="002A3B7F" w:rsidP="002A3B7F">
      <w:pPr>
        <w:numPr>
          <w:ilvl w:val="2"/>
          <w:numId w:val="11"/>
        </w:numPr>
        <w:tabs>
          <w:tab w:val="clear" w:pos="2160"/>
          <w:tab w:val="num" w:pos="540"/>
        </w:tabs>
        <w:ind w:left="540"/>
        <w:jc w:val="both"/>
        <w:rPr>
          <w:lang w:val="id-ID"/>
        </w:rPr>
      </w:pPr>
      <w:r w:rsidRPr="00C424D7">
        <w:rPr>
          <w:lang w:val="id-ID"/>
        </w:rPr>
        <w:t>Me</w:t>
      </w:r>
      <w:r w:rsidRPr="00C424D7">
        <w:t>lihat</w:t>
      </w:r>
      <w:r w:rsidRPr="00C424D7">
        <w:rPr>
          <w:lang w:val="id-ID"/>
        </w:rPr>
        <w:t xml:space="preserve"> </w:t>
      </w:r>
      <w:r w:rsidRPr="00C424D7">
        <w:t>sebagian atau seluruh proyek kelompok lain</w:t>
      </w:r>
      <w:r w:rsidRPr="00C424D7">
        <w:rPr>
          <w:lang w:val="id-ID"/>
        </w:rPr>
        <w:t>,</w:t>
      </w:r>
    </w:p>
    <w:p w:rsidR="002A3B7F" w:rsidRPr="000C3329" w:rsidRDefault="002A3B7F" w:rsidP="002A3B7F">
      <w:pPr>
        <w:ind w:left="360" w:firstLine="18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</w:rPr>
        <w:t>Seeing a part or the whole project from other groups</w:t>
      </w:r>
    </w:p>
    <w:p w:rsidR="002A3B7F" w:rsidRPr="00C424D7" w:rsidRDefault="002A3B7F" w:rsidP="002A3B7F">
      <w:pPr>
        <w:numPr>
          <w:ilvl w:val="2"/>
          <w:numId w:val="11"/>
        </w:numPr>
        <w:tabs>
          <w:tab w:val="clear" w:pos="2160"/>
          <w:tab w:val="num" w:pos="540"/>
        </w:tabs>
        <w:ind w:left="540"/>
        <w:jc w:val="both"/>
        <w:rPr>
          <w:lang w:val="id-ID"/>
        </w:rPr>
      </w:pPr>
      <w:r w:rsidRPr="00C424D7">
        <w:t>Menyadur sebagian maupun seluruh proyek dari buku</w:t>
      </w:r>
      <w:r w:rsidRPr="00C424D7">
        <w:rPr>
          <w:lang w:val="id-ID"/>
        </w:rPr>
        <w:t>,</w:t>
      </w:r>
    </w:p>
    <w:p w:rsidR="002A3B7F" w:rsidRPr="000C3329" w:rsidRDefault="002A3B7F" w:rsidP="002A3B7F">
      <w:pPr>
        <w:ind w:left="360" w:firstLine="18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Adapt</w:t>
      </w:r>
      <w:r w:rsidRPr="000C3329">
        <w:rPr>
          <w:rStyle w:val="longtext"/>
          <w:i/>
          <w:sz w:val="18"/>
          <w:szCs w:val="18"/>
        </w:rPr>
        <w:t>ed a part or the whole project from the book</w:t>
      </w:r>
    </w:p>
    <w:p w:rsidR="002A3B7F" w:rsidRPr="00C424D7" w:rsidRDefault="002A3B7F" w:rsidP="002A3B7F">
      <w:pPr>
        <w:numPr>
          <w:ilvl w:val="2"/>
          <w:numId w:val="11"/>
        </w:numPr>
        <w:tabs>
          <w:tab w:val="left" w:pos="540"/>
        </w:tabs>
        <w:ind w:left="540"/>
        <w:jc w:val="both"/>
        <w:rPr>
          <w:lang w:val="id-ID"/>
        </w:rPr>
      </w:pPr>
      <w:r w:rsidRPr="00C424D7">
        <w:rPr>
          <w:lang w:val="id-ID"/>
        </w:rPr>
        <w:t>Mendownload sebagian maupun seluruh proyek</w:t>
      </w:r>
      <w:r w:rsidRPr="00C424D7">
        <w:t xml:space="preserve"> dari internet</w:t>
      </w:r>
      <w:r w:rsidRPr="00C424D7">
        <w:rPr>
          <w:lang w:val="id-ID"/>
        </w:rPr>
        <w:t>,</w:t>
      </w:r>
    </w:p>
    <w:p w:rsidR="002A3B7F" w:rsidRPr="000C3329" w:rsidRDefault="002A3B7F" w:rsidP="002A3B7F">
      <w:pPr>
        <w:ind w:left="360" w:firstLine="18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Downloading </w:t>
      </w:r>
      <w:r w:rsidRPr="000C3329">
        <w:rPr>
          <w:rStyle w:val="longtext"/>
          <w:i/>
          <w:sz w:val="18"/>
          <w:szCs w:val="18"/>
        </w:rPr>
        <w:t>a part or the whole project from the internet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:rsidR="002A3B7F" w:rsidRPr="00BD0E8D" w:rsidRDefault="002A3B7F" w:rsidP="002A3B7F">
      <w:pPr>
        <w:numPr>
          <w:ilvl w:val="2"/>
          <w:numId w:val="11"/>
        </w:numPr>
        <w:tabs>
          <w:tab w:val="left" w:pos="540"/>
        </w:tabs>
        <w:ind w:left="540"/>
        <w:jc w:val="both"/>
        <w:rPr>
          <w:lang w:val="id-ID"/>
        </w:rPr>
      </w:pPr>
      <w:r w:rsidRPr="00BD0E8D">
        <w:rPr>
          <w:lang w:val="id-ID"/>
        </w:rPr>
        <w:t xml:space="preserve">Mengerjakan soal </w:t>
      </w:r>
      <w:r>
        <w:t>ya</w:t>
      </w:r>
      <w:r w:rsidRPr="00BD0E8D">
        <w:rPr>
          <w:lang w:val="id-ID"/>
        </w:rPr>
        <w:t>ng tidak sesuai dengan tema yang ada di soal proyek,</w:t>
      </w:r>
    </w:p>
    <w:p w:rsidR="002A3B7F" w:rsidRPr="000C3329" w:rsidRDefault="002A3B7F" w:rsidP="002A3B7F">
      <w:pPr>
        <w:ind w:left="54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:rsidR="002A3B7F" w:rsidRPr="00BD0E8D" w:rsidRDefault="002A3B7F" w:rsidP="002A3B7F">
      <w:pPr>
        <w:numPr>
          <w:ilvl w:val="2"/>
          <w:numId w:val="11"/>
        </w:numPr>
        <w:tabs>
          <w:tab w:val="clear" w:pos="2160"/>
          <w:tab w:val="num" w:pos="540"/>
        </w:tabs>
        <w:ind w:left="540"/>
        <w:jc w:val="both"/>
        <w:rPr>
          <w:lang w:val="id-ID"/>
        </w:rPr>
      </w:pPr>
      <w:r w:rsidRPr="00BD0E8D">
        <w:rPr>
          <w:lang w:val="id-ID"/>
        </w:rPr>
        <w:t>Melakukan tindakan kecurangan lainnya,</w:t>
      </w:r>
    </w:p>
    <w:p w:rsidR="002A3B7F" w:rsidRPr="000C3329" w:rsidRDefault="002A3B7F" w:rsidP="002A3B7F">
      <w:pPr>
        <w:ind w:left="54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0C3329">
        <w:rPr>
          <w:rStyle w:val="longtext"/>
          <w:i/>
          <w:sz w:val="18"/>
          <w:szCs w:val="18"/>
        </w:rPr>
        <w:t>Committing other dishonest actions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:rsidR="002A3B7F" w:rsidRPr="00BD0E8D" w:rsidRDefault="002A3B7F" w:rsidP="002A3B7F">
      <w:pPr>
        <w:numPr>
          <w:ilvl w:val="2"/>
          <w:numId w:val="11"/>
        </w:numPr>
        <w:tabs>
          <w:tab w:val="clear" w:pos="2160"/>
          <w:tab w:val="num" w:pos="540"/>
        </w:tabs>
        <w:ind w:left="540"/>
        <w:jc w:val="both"/>
      </w:pPr>
      <w:r w:rsidRPr="00BD0E8D">
        <w:rPr>
          <w:lang w:val="id-ID"/>
        </w:rPr>
        <w:t>Secara sengaja maupun tidak sengaja melakukan segala tindakan kelalaian yang menyebabkan hasil karyanya berhasil dicontek oleh orang lain / kelompok lain.</w:t>
      </w:r>
    </w:p>
    <w:p w:rsidR="002A3B7F" w:rsidRPr="000C3329" w:rsidRDefault="002A3B7F" w:rsidP="002A3B7F">
      <w:pPr>
        <w:ind w:left="54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0C3329">
        <w:rPr>
          <w:rStyle w:val="longtext"/>
          <w:i/>
          <w:sz w:val="18"/>
          <w:szCs w:val="18"/>
        </w:rPr>
        <w:t xml:space="preserve">failure </w:t>
      </w:r>
      <w:r w:rsidRPr="000C3329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0C3329">
        <w:rPr>
          <w:rStyle w:val="longtext"/>
          <w:i/>
          <w:sz w:val="18"/>
          <w:szCs w:val="18"/>
        </w:rPr>
        <w:t>copied</w:t>
      </w:r>
      <w:r w:rsidRPr="000C3329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:rsidR="002A3B7F" w:rsidRPr="00BD0E8D" w:rsidRDefault="002A3B7F" w:rsidP="002A3B7F">
      <w:pPr>
        <w:ind w:left="540"/>
        <w:jc w:val="both"/>
        <w:rPr>
          <w:rStyle w:val="longtext"/>
          <w:sz w:val="18"/>
          <w:szCs w:val="18"/>
        </w:rPr>
      </w:pPr>
    </w:p>
    <w:p w:rsidR="002A3B7F" w:rsidRPr="00BD0E8D" w:rsidRDefault="002A3B7F" w:rsidP="002A3B7F">
      <w:pPr>
        <w:numPr>
          <w:ilvl w:val="0"/>
          <w:numId w:val="10"/>
        </w:numPr>
        <w:tabs>
          <w:tab w:val="clear" w:pos="720"/>
        </w:tabs>
        <w:ind w:left="360"/>
        <w:jc w:val="both"/>
        <w:rPr>
          <w:lang w:val="id-ID"/>
        </w:rPr>
      </w:pPr>
      <w:r w:rsidRPr="00BD0E8D">
        <w:rPr>
          <w:lang w:val="id-ID"/>
        </w:rPr>
        <w:t xml:space="preserve">Jika kelompok terbukti melakukan tindakan seperti yang dijelaskan butir 1 di atas, maka </w:t>
      </w:r>
      <w:r w:rsidRPr="00BD0E8D">
        <w:rPr>
          <w:b/>
          <w:bCs/>
          <w:u w:val="single"/>
          <w:lang w:val="id-ID"/>
        </w:rPr>
        <w:t>nilai kelompok</w:t>
      </w:r>
      <w:r w:rsidRPr="00BD0E8D">
        <w:rPr>
          <w:lang w:val="id-ID"/>
        </w:rPr>
        <w:t xml:space="preserve"> yang melakukan kecurangan (menyontek maupun dicontek) akan di –</w:t>
      </w:r>
      <w:r w:rsidRPr="00BD0E8D">
        <w:rPr>
          <w:b/>
          <w:bCs/>
          <w:lang w:val="id-ID"/>
        </w:rPr>
        <w:t xml:space="preserve"> </w:t>
      </w:r>
      <w:r w:rsidRPr="00BD0E8D">
        <w:rPr>
          <w:b/>
          <w:bCs/>
          <w:u w:val="single"/>
          <w:lang w:val="id-ID"/>
        </w:rPr>
        <w:t>NOL</w:t>
      </w:r>
      <w:r w:rsidRPr="00BD0E8D">
        <w:rPr>
          <w:lang w:val="id-ID"/>
        </w:rPr>
        <w:t xml:space="preserve"> – kan.</w:t>
      </w:r>
    </w:p>
    <w:p w:rsidR="002A3B7F" w:rsidRPr="00E30D48" w:rsidRDefault="002A3B7F" w:rsidP="002A3B7F">
      <w:pPr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>If the group is proved to t</w:t>
      </w:r>
      <w:r w:rsidRPr="00E30D48"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:rsidR="002A3B7F" w:rsidRPr="00BD0E8D" w:rsidRDefault="002A3B7F" w:rsidP="002A3B7F">
      <w:pPr>
        <w:ind w:left="360" w:hanging="360"/>
      </w:pPr>
    </w:p>
    <w:p w:rsidR="002A3B7F" w:rsidRPr="00BD0E8D" w:rsidRDefault="002A3B7F" w:rsidP="002A3B7F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>Perhatikan jadwal pengumpulan proyek, segala jenis pengumpulan proyek di luar jadwal tidak dilayani.</w:t>
      </w:r>
    </w:p>
    <w:p w:rsidR="002A3B7F" w:rsidRPr="00E30D48" w:rsidRDefault="002A3B7F" w:rsidP="002A3B7F">
      <w:pPr>
        <w:tabs>
          <w:tab w:val="left" w:pos="540"/>
        </w:tabs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</w:r>
      <w:r w:rsidRPr="00E30D48">
        <w:rPr>
          <w:rStyle w:val="longtext"/>
          <w:i/>
          <w:sz w:val="18"/>
          <w:szCs w:val="18"/>
        </w:rPr>
        <w:t>Pay attention to the submission schedule for the project, all kinds of submission outside the project schedule will not be accepted</w:t>
      </w:r>
    </w:p>
    <w:p w:rsidR="002A3B7F" w:rsidRPr="00BD0E8D" w:rsidRDefault="002A3B7F" w:rsidP="002A3B7F">
      <w:pPr>
        <w:ind w:left="360" w:hanging="360"/>
        <w:jc w:val="both"/>
        <w:rPr>
          <w:rStyle w:val="longtext"/>
          <w:i/>
          <w:iCs/>
          <w:sz w:val="18"/>
          <w:szCs w:val="18"/>
        </w:rPr>
      </w:pPr>
    </w:p>
    <w:p w:rsidR="002A3B7F" w:rsidRPr="00BD0E8D" w:rsidRDefault="002A3B7F" w:rsidP="002A3B7F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>Jangan lupa untuk melihat kriteria penilaian proyek yang ditempel di papan pengumuman, atau tanya asisten anda.</w:t>
      </w:r>
    </w:p>
    <w:p w:rsidR="002A3B7F" w:rsidRDefault="002A3B7F" w:rsidP="002A3B7F">
      <w:pPr>
        <w:ind w:left="360"/>
        <w:jc w:val="both"/>
        <w:rPr>
          <w:rStyle w:val="longtext"/>
          <w:i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 xml:space="preserve">Don’t forget to look at the project assessment criteria </w:t>
      </w:r>
      <w:r w:rsidRPr="00E30D48">
        <w:rPr>
          <w:rStyle w:val="longtext"/>
          <w:i/>
          <w:sz w:val="18"/>
          <w:szCs w:val="18"/>
        </w:rPr>
        <w:t xml:space="preserve">that </w:t>
      </w:r>
      <w:r w:rsidRPr="00E30D48">
        <w:rPr>
          <w:rStyle w:val="longtext"/>
          <w:i/>
          <w:sz w:val="18"/>
          <w:szCs w:val="18"/>
          <w:lang w:val="id-ID"/>
        </w:rPr>
        <w:t xml:space="preserve">posted on the </w:t>
      </w:r>
      <w:r w:rsidRPr="00E30D48">
        <w:rPr>
          <w:rStyle w:val="longtext"/>
          <w:i/>
          <w:sz w:val="18"/>
          <w:szCs w:val="18"/>
        </w:rPr>
        <w:t>announcement</w:t>
      </w:r>
      <w:r w:rsidRPr="00E30D48">
        <w:rPr>
          <w:rStyle w:val="longtext"/>
          <w:i/>
          <w:sz w:val="18"/>
          <w:szCs w:val="18"/>
          <w:lang w:val="id-ID"/>
        </w:rPr>
        <w:t xml:space="preserve"> board, or ask your teaching assistant.</w:t>
      </w:r>
    </w:p>
    <w:p w:rsidR="002A3B7F" w:rsidRPr="00B57FC4" w:rsidRDefault="002A3B7F" w:rsidP="002A3B7F">
      <w:pPr>
        <w:ind w:left="360"/>
        <w:jc w:val="both"/>
        <w:rPr>
          <w:rStyle w:val="longtext"/>
          <w:i/>
          <w:sz w:val="18"/>
          <w:szCs w:val="18"/>
        </w:rPr>
      </w:pPr>
    </w:p>
    <w:p w:rsidR="002A3B7F" w:rsidRPr="00BE3C75" w:rsidRDefault="002A3B7F" w:rsidP="002A3B7F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E3C75">
        <w:rPr>
          <w:lang w:val="id-ID"/>
        </w:rPr>
        <w:t>Persentase penilaiaan</w:t>
      </w:r>
      <w:r>
        <w:rPr>
          <w:lang w:val="id-ID"/>
        </w:rPr>
        <w:t xml:space="preserve"> untuk matakuliah in</w:t>
      </w:r>
      <w:r>
        <w:t>i</w:t>
      </w:r>
      <w:r w:rsidRPr="00BE3C75">
        <w:rPr>
          <w:lang w:val="id-ID"/>
        </w:rPr>
        <w:t xml:space="preserve"> adalah sebagai berikut: </w:t>
      </w:r>
    </w:p>
    <w:p w:rsidR="002A3B7F" w:rsidRDefault="002A3B7F" w:rsidP="002A3B7F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p w:rsidR="002A3B7F" w:rsidRPr="00BE3C75" w:rsidRDefault="002A3B7F" w:rsidP="002A3B7F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1800"/>
        <w:gridCol w:w="1800"/>
        <w:gridCol w:w="1800"/>
      </w:tblGrid>
      <w:tr w:rsidR="002A3B7F" w:rsidRPr="002B1798" w:rsidTr="008D79DC">
        <w:tc>
          <w:tcPr>
            <w:tcW w:w="1800" w:type="dxa"/>
            <w:shd w:val="clear" w:color="auto" w:fill="D9D9D9" w:themeFill="background1" w:themeFillShade="D9"/>
          </w:tcPr>
          <w:p w:rsidR="002A3B7F" w:rsidRPr="002B1798" w:rsidRDefault="002A3B7F" w:rsidP="008D79DC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Tugas Mandiri</w:t>
            </w:r>
          </w:p>
          <w:p w:rsidR="002A3B7F" w:rsidRPr="002B1798" w:rsidRDefault="002A3B7F" w:rsidP="008D79DC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2A3B7F" w:rsidRPr="002B1798" w:rsidRDefault="002A3B7F" w:rsidP="008D79DC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Proyek</w:t>
            </w:r>
          </w:p>
          <w:p w:rsidR="002A3B7F" w:rsidRPr="002B1798" w:rsidRDefault="002A3B7F" w:rsidP="008D79DC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2A3B7F" w:rsidRPr="002B1798" w:rsidRDefault="002A3B7F" w:rsidP="008D79DC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:rsidR="002A3B7F" w:rsidRPr="002B1798" w:rsidRDefault="002A3B7F" w:rsidP="008D79DC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2A3B7F" w:rsidTr="008D79DC">
        <w:trPr>
          <w:trHeight w:val="422"/>
        </w:trPr>
        <w:tc>
          <w:tcPr>
            <w:tcW w:w="1800" w:type="dxa"/>
            <w:vAlign w:val="center"/>
          </w:tcPr>
          <w:p w:rsidR="002A3B7F" w:rsidRPr="00D3554F" w:rsidRDefault="00D3554F" w:rsidP="008D79DC">
            <w:pPr>
              <w:jc w:val="center"/>
              <w:rPr>
                <w:bCs/>
              </w:rPr>
            </w:pPr>
            <w:r w:rsidRPr="00D3554F">
              <w:rPr>
                <w:bCs/>
              </w:rPr>
              <w:t>-</w:t>
            </w:r>
          </w:p>
        </w:tc>
        <w:tc>
          <w:tcPr>
            <w:tcW w:w="1800" w:type="dxa"/>
            <w:vAlign w:val="center"/>
          </w:tcPr>
          <w:p w:rsidR="002A3B7F" w:rsidRPr="00D3554F" w:rsidRDefault="00D3554F" w:rsidP="008D79DC">
            <w:pPr>
              <w:jc w:val="center"/>
              <w:rPr>
                <w:bCs/>
              </w:rPr>
            </w:pPr>
            <w:r w:rsidRPr="00D3554F">
              <w:rPr>
                <w:bCs/>
              </w:rPr>
              <w:t>40%</w:t>
            </w:r>
          </w:p>
        </w:tc>
        <w:tc>
          <w:tcPr>
            <w:tcW w:w="1800" w:type="dxa"/>
            <w:vAlign w:val="center"/>
          </w:tcPr>
          <w:p w:rsidR="002A3B7F" w:rsidRPr="009343E8" w:rsidRDefault="00D3554F" w:rsidP="008D79DC">
            <w:pPr>
              <w:jc w:val="center"/>
              <w:rPr>
                <w:bCs/>
                <w:highlight w:val="yellow"/>
              </w:rPr>
            </w:pPr>
            <w:r w:rsidRPr="009343E8">
              <w:rPr>
                <w:bCs/>
              </w:rPr>
              <w:t>60%</w:t>
            </w:r>
          </w:p>
        </w:tc>
      </w:tr>
    </w:tbl>
    <w:p w:rsidR="002A3B7F" w:rsidRDefault="002A3B7F" w:rsidP="002A3B7F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:rsidR="002A3B7F" w:rsidRPr="00571235" w:rsidRDefault="002A3B7F" w:rsidP="002A3B7F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E3C75">
        <w:rPr>
          <w:lang w:val="id-ID"/>
        </w:rPr>
        <w:lastRenderedPageBreak/>
        <w:t xml:space="preserve">Software yang digunakan </w:t>
      </w:r>
      <w:r>
        <w:t xml:space="preserve">pada matakuliah ini adalah sebagai berikut: </w:t>
      </w:r>
    </w:p>
    <w:p w:rsidR="002A3B7F" w:rsidRDefault="002A3B7F" w:rsidP="002A3B7F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p w:rsidR="002A3B7F" w:rsidRPr="006E5FEB" w:rsidRDefault="002A3B7F" w:rsidP="002A3B7F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4410"/>
      </w:tblGrid>
      <w:tr w:rsidR="002A3B7F" w:rsidTr="008D79DC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:rsidR="002A3B7F" w:rsidRPr="002B1798" w:rsidRDefault="002A3B7F" w:rsidP="008D79DC">
            <w:pPr>
              <w:jc w:val="center"/>
              <w:rPr>
                <w:b/>
                <w:bCs/>
                <w:szCs w:val="18"/>
              </w:rPr>
            </w:pPr>
            <w:r w:rsidRPr="002B1798">
              <w:rPr>
                <w:b/>
                <w:bCs/>
                <w:szCs w:val="18"/>
              </w:rPr>
              <w:t>Software</w:t>
            </w:r>
          </w:p>
          <w:p w:rsidR="002A3B7F" w:rsidRPr="00537E6D" w:rsidRDefault="002A3B7F" w:rsidP="008D79DC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2B1798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2A3B7F" w:rsidTr="008D79DC">
        <w:trPr>
          <w:trHeight w:val="460"/>
        </w:trPr>
        <w:tc>
          <w:tcPr>
            <w:tcW w:w="4410" w:type="dxa"/>
            <w:vAlign w:val="center"/>
          </w:tcPr>
          <w:p w:rsidR="00F66C1B" w:rsidRPr="00F66C1B" w:rsidRDefault="00F66C1B" w:rsidP="00F66C1B">
            <w:pPr>
              <w:rPr>
                <w:color w:val="000000"/>
              </w:rPr>
            </w:pPr>
            <w:r w:rsidRPr="00F66C1B">
              <w:rPr>
                <w:color w:val="000000"/>
                <w:lang w:val="id-ID"/>
              </w:rPr>
              <w:t>Visual Web Developer Express Edition 2010</w:t>
            </w:r>
          </w:p>
          <w:p w:rsidR="002A3B7F" w:rsidRPr="00537E6D" w:rsidRDefault="00F66C1B" w:rsidP="00F66C1B">
            <w:pPr>
              <w:rPr>
                <w:bCs/>
                <w:highlight w:val="yellow"/>
              </w:rPr>
            </w:pPr>
            <w:r w:rsidRPr="00F66C1B">
              <w:rPr>
                <w:color w:val="000000"/>
              </w:rPr>
              <w:t>Microsoft SQL Server 2008</w:t>
            </w:r>
          </w:p>
        </w:tc>
      </w:tr>
    </w:tbl>
    <w:p w:rsidR="002A3B7F" w:rsidRDefault="002A3B7F" w:rsidP="002A3B7F">
      <w:pPr>
        <w:pStyle w:val="Heading2"/>
        <w:numPr>
          <w:ilvl w:val="0"/>
          <w:numId w:val="10"/>
        </w:numPr>
        <w:tabs>
          <w:tab w:val="clear" w:pos="720"/>
        </w:tabs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Ekstensi file yang harus disertakan dalam pengumpulan tugas mandiri dan proyek untuk matakuliah ini adalah sebagai berikut: </w:t>
      </w:r>
    </w:p>
    <w:p w:rsidR="002A3B7F" w:rsidRDefault="002A3B7F" w:rsidP="002A3B7F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166B89">
        <w:rPr>
          <w:rStyle w:val="longtext"/>
          <w:i/>
          <w:iCs/>
          <w:sz w:val="18"/>
          <w:szCs w:val="18"/>
        </w:rPr>
        <w:t xml:space="preserve">File extensions should be included in assignment and project collection for this subject </w:t>
      </w:r>
      <w:r>
        <w:rPr>
          <w:rStyle w:val="longtext"/>
          <w:i/>
          <w:iCs/>
          <w:sz w:val="18"/>
          <w:szCs w:val="18"/>
        </w:rPr>
        <w:t>are</w:t>
      </w:r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p w:rsidR="002A3B7F" w:rsidRPr="00166B89" w:rsidRDefault="002A3B7F" w:rsidP="002A3B7F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4410"/>
        <w:gridCol w:w="4410"/>
      </w:tblGrid>
      <w:tr w:rsidR="002A3B7F" w:rsidTr="008D79DC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:rsidR="00E33458" w:rsidRPr="002B1798" w:rsidRDefault="00E33458" w:rsidP="00E33458">
            <w:pPr>
              <w:jc w:val="center"/>
              <w:rPr>
                <w:b/>
                <w:bCs/>
                <w:szCs w:val="18"/>
              </w:rPr>
            </w:pPr>
            <w:r w:rsidRPr="002B1798">
              <w:rPr>
                <w:b/>
                <w:bCs/>
                <w:szCs w:val="18"/>
              </w:rPr>
              <w:t>Proyek</w:t>
            </w:r>
          </w:p>
          <w:p w:rsidR="002A3B7F" w:rsidRPr="002B1798" w:rsidRDefault="00E33458" w:rsidP="00E33458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E33458" w:rsidRPr="002B1798" w:rsidRDefault="00E33458" w:rsidP="00E33458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:rsidR="002A3B7F" w:rsidRPr="002B1798" w:rsidRDefault="00E33458" w:rsidP="00E33458">
            <w:pPr>
              <w:jc w:val="center"/>
              <w:rPr>
                <w:b/>
                <w:bCs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2A3B7F" w:rsidTr="008D79DC">
        <w:trPr>
          <w:trHeight w:val="460"/>
        </w:trPr>
        <w:tc>
          <w:tcPr>
            <w:tcW w:w="4410" w:type="dxa"/>
            <w:vAlign w:val="center"/>
          </w:tcPr>
          <w:p w:rsidR="002A3B7F" w:rsidRPr="00537E6D" w:rsidRDefault="009343E8" w:rsidP="008D79DC">
            <w:pPr>
              <w:rPr>
                <w:bCs/>
                <w:highlight w:val="yellow"/>
              </w:rPr>
            </w:pPr>
            <w:r w:rsidRPr="0083134D">
              <w:rPr>
                <w:lang w:eastAsia="en-US"/>
              </w:rPr>
              <w:t xml:space="preserve">Folder Project (SQL, </w:t>
            </w:r>
            <w:r w:rsidRPr="00D208CC">
              <w:rPr>
                <w:lang w:val="id-ID" w:eastAsia="en-US"/>
              </w:rPr>
              <w:t xml:space="preserve">ASPX, ASPX.VB, ASPX.CS, CONFIG, ASHX, WEBINFO, DLL, PDB, DBML,DBML.LAYOUT, DESIGNER.VB, MDF, LDF, </w:t>
            </w:r>
            <w:r w:rsidRPr="0083134D">
              <w:rPr>
                <w:lang w:eastAsia="en-US"/>
              </w:rPr>
              <w:t>image files (</w:t>
            </w:r>
            <w:r w:rsidRPr="00D208CC">
              <w:rPr>
                <w:lang w:val="id-ID" w:eastAsia="en-US"/>
              </w:rPr>
              <w:t>JPG</w:t>
            </w:r>
            <w:r w:rsidRPr="0083134D">
              <w:rPr>
                <w:lang w:eastAsia="en-US"/>
              </w:rPr>
              <w:t>/PNG/GIF))</w:t>
            </w:r>
          </w:p>
        </w:tc>
        <w:tc>
          <w:tcPr>
            <w:tcW w:w="4410" w:type="dxa"/>
            <w:vAlign w:val="center"/>
          </w:tcPr>
          <w:p w:rsidR="002A3B7F" w:rsidRPr="00E33458" w:rsidRDefault="00E33458" w:rsidP="00E33458">
            <w:pPr>
              <w:pStyle w:val="EGAY3"/>
              <w:ind w:left="0" w:firstLine="0"/>
              <w:rPr>
                <w:lang w:val="en-US" w:eastAsia="en-US"/>
              </w:rPr>
            </w:pPr>
            <w:r w:rsidRPr="009343E8">
              <w:rPr>
                <w:sz w:val="22"/>
                <w:lang w:val="en-US" w:eastAsia="en-US"/>
              </w:rPr>
              <w:t>Folder Project (SQL</w:t>
            </w:r>
            <w:r w:rsidRPr="009343E8">
              <w:rPr>
                <w:sz w:val="22"/>
                <w:lang w:val="id-ID" w:eastAsia="en-US"/>
              </w:rPr>
              <w:t xml:space="preserve">, ASPX, ASPX.VB, ASPX.CS, CONFIG, ASHX, WEBINFO, DLL, PDB, DBML,DBML.LAYOUT, DESIGNER.VB, MDF, LDF, </w:t>
            </w:r>
            <w:r w:rsidRPr="009343E8">
              <w:rPr>
                <w:sz w:val="22"/>
                <w:lang w:val="en-US" w:eastAsia="en-US"/>
              </w:rPr>
              <w:t>image files(</w:t>
            </w:r>
            <w:r w:rsidRPr="009343E8">
              <w:rPr>
                <w:sz w:val="22"/>
                <w:lang w:val="id-ID" w:eastAsia="en-US"/>
              </w:rPr>
              <w:t>JPG</w:t>
            </w:r>
            <w:r w:rsidRPr="009343E8">
              <w:rPr>
                <w:sz w:val="22"/>
                <w:lang w:val="en-US" w:eastAsia="en-US"/>
              </w:rPr>
              <w:t>/PNG/GIF))</w:t>
            </w:r>
          </w:p>
        </w:tc>
      </w:tr>
    </w:tbl>
    <w:p w:rsidR="00BA3A3B" w:rsidRPr="003679B6" w:rsidRDefault="00BA3A3B">
      <w:pPr>
        <w:spacing w:after="200" w:line="276" w:lineRule="auto"/>
        <w:rPr>
          <w:rFonts w:eastAsiaTheme="majorEastAsia"/>
          <w:b/>
          <w:bCs/>
          <w:lang w:val="id-ID"/>
        </w:rPr>
      </w:pPr>
    </w:p>
    <w:p w:rsidR="00643F75" w:rsidRPr="003679B6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3679B6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:rsidR="0097395A" w:rsidRDefault="004B47B5" w:rsidP="00CB062A">
      <w:pPr>
        <w:rPr>
          <w:rFonts w:ascii="Arial" w:hAnsi="Arial" w:cs="Arial"/>
          <w:i/>
          <w:sz w:val="16"/>
        </w:rPr>
      </w:pPr>
      <w:r w:rsidRPr="003679B6">
        <w:rPr>
          <w:rFonts w:ascii="Arial" w:hAnsi="Arial" w:cs="Arial"/>
          <w:i/>
          <w:sz w:val="16"/>
          <w:lang w:val="id-ID"/>
        </w:rPr>
        <w:t>Case</w:t>
      </w:r>
    </w:p>
    <w:p w:rsidR="0009748D" w:rsidRPr="00AB4FB7" w:rsidRDefault="0009748D" w:rsidP="00CB062A">
      <w:pPr>
        <w:rPr>
          <w:rFonts w:ascii="Arial" w:hAnsi="Arial" w:cs="Arial"/>
          <w:sz w:val="16"/>
        </w:rPr>
      </w:pPr>
    </w:p>
    <w:p w:rsidR="0009748D" w:rsidRPr="00AB4FB7" w:rsidRDefault="0009748D" w:rsidP="0009748D">
      <w:pPr>
        <w:jc w:val="center"/>
        <w:rPr>
          <w:b/>
        </w:rPr>
      </w:pPr>
      <w:r w:rsidRPr="00AB4FB7">
        <w:rPr>
          <w:b/>
        </w:rPr>
        <w:t>Plane Toy Collection</w:t>
      </w:r>
    </w:p>
    <w:p w:rsidR="0009748D" w:rsidRPr="00AB4FB7" w:rsidRDefault="0009748D" w:rsidP="0009748D">
      <w:pPr>
        <w:jc w:val="both"/>
        <w:rPr>
          <w:b/>
          <w:lang w:val="id-ID"/>
        </w:rPr>
      </w:pPr>
    </w:p>
    <w:p w:rsidR="0009748D" w:rsidRPr="00AB4FB7" w:rsidRDefault="0009748D" w:rsidP="0009748D">
      <w:pPr>
        <w:jc w:val="both"/>
      </w:pPr>
      <w:r w:rsidRPr="00AB4FB7">
        <w:rPr>
          <w:b/>
        </w:rPr>
        <w:t xml:space="preserve">Plane Toy Collection </w:t>
      </w:r>
      <w:r w:rsidRPr="00AB4FB7">
        <w:t xml:space="preserve">is a web site that manages someone’s plane toy collection. </w:t>
      </w:r>
      <w:r w:rsidRPr="00DA1AC9">
        <w:t>One day, a plane toy collector has collected more than 200 items. He wants to make plane toy list he had collected. And he asked you as a Web Developer to build a website that m</w:t>
      </w:r>
      <w:r w:rsidR="00E43DA8" w:rsidRPr="00DA1AC9">
        <w:t>akes plane toy collection easy</w:t>
      </w:r>
      <w:r w:rsidRPr="00DA1AC9">
        <w:t xml:space="preserve"> to manage and users could view his collection as well as comments</w:t>
      </w:r>
      <w:r w:rsidRPr="00DA1AC9">
        <w:rPr>
          <w:lang w:val="id-ID"/>
        </w:rPr>
        <w:t xml:space="preserve">. </w:t>
      </w:r>
      <w:r w:rsidR="00205BAC" w:rsidRPr="00DA1AC9">
        <w:t>In this website,</w:t>
      </w:r>
      <w:r w:rsidRPr="00DA1AC9">
        <w:rPr>
          <w:lang w:val="id-ID"/>
        </w:rPr>
        <w:t xml:space="preserve"> </w:t>
      </w:r>
      <w:r w:rsidRPr="00DA1AC9">
        <w:t>user</w:t>
      </w:r>
      <w:r w:rsidRPr="00DA1AC9">
        <w:rPr>
          <w:lang w:val="id-ID"/>
        </w:rPr>
        <w:t xml:space="preserve"> </w:t>
      </w:r>
      <w:r w:rsidR="00205BAC" w:rsidRPr="00DA1AC9">
        <w:t>must firstly</w:t>
      </w:r>
      <w:r w:rsidRPr="00DA1AC9">
        <w:t xml:space="preserve"> log</w:t>
      </w:r>
      <w:r w:rsidR="00205BAC" w:rsidRPr="00DA1AC9">
        <w:t xml:space="preserve"> </w:t>
      </w:r>
      <w:r w:rsidRPr="00DA1AC9">
        <w:t>in</w:t>
      </w:r>
      <w:r w:rsidRPr="00DA1AC9">
        <w:rPr>
          <w:lang w:val="id-ID"/>
        </w:rPr>
        <w:t xml:space="preserve"> </w:t>
      </w:r>
      <w:r w:rsidR="00205BAC" w:rsidRPr="00DA1AC9">
        <w:t>prior to use some facilities</w:t>
      </w:r>
      <w:r w:rsidRPr="00DA1AC9">
        <w:rPr>
          <w:lang w:val="id-ID"/>
        </w:rPr>
        <w:t xml:space="preserve">, </w:t>
      </w:r>
      <w:r w:rsidR="00AB4FB7" w:rsidRPr="00DA1AC9">
        <w:t>like managing</w:t>
      </w:r>
      <w:r w:rsidR="00205BAC" w:rsidRPr="00DA1AC9">
        <w:t xml:space="preserve"> plane collection and its comments.</w:t>
      </w:r>
    </w:p>
    <w:p w:rsidR="0009748D" w:rsidRPr="00AB4FB7" w:rsidRDefault="0009748D" w:rsidP="0009748D">
      <w:pPr>
        <w:jc w:val="both"/>
      </w:pPr>
    </w:p>
    <w:p w:rsidR="0009748D" w:rsidRPr="00AB4FB7" w:rsidRDefault="0009748D" w:rsidP="0009748D">
      <w:pPr>
        <w:jc w:val="both"/>
      </w:pPr>
    </w:p>
    <w:p w:rsidR="009C2A0F" w:rsidRPr="001E64D5" w:rsidRDefault="009C2A0F" w:rsidP="009C2A0F">
      <w:pPr>
        <w:jc w:val="both"/>
        <w:rPr>
          <w:b/>
          <w:bCs/>
          <w:sz w:val="28"/>
          <w:szCs w:val="28"/>
          <w:u w:val="single"/>
        </w:rPr>
      </w:pPr>
      <w:r w:rsidRPr="001E64D5">
        <w:rPr>
          <w:b/>
          <w:bCs/>
          <w:sz w:val="28"/>
          <w:szCs w:val="28"/>
          <w:u w:val="single"/>
          <w:lang w:val="id-ID"/>
        </w:rPr>
        <w:t>Modul</w:t>
      </w:r>
      <w:r w:rsidR="00DA1AC9" w:rsidRPr="001E64D5">
        <w:rPr>
          <w:b/>
          <w:bCs/>
          <w:sz w:val="28"/>
          <w:szCs w:val="28"/>
          <w:u w:val="single"/>
        </w:rPr>
        <w:t>e</w:t>
      </w:r>
      <w:r w:rsidRPr="001E64D5">
        <w:rPr>
          <w:b/>
          <w:bCs/>
          <w:sz w:val="28"/>
          <w:szCs w:val="28"/>
          <w:u w:val="single"/>
          <w:lang w:val="id-ID"/>
        </w:rPr>
        <w:t xml:space="preserve"> </w:t>
      </w:r>
      <w:r w:rsidRPr="001E64D5">
        <w:rPr>
          <w:b/>
          <w:bCs/>
          <w:sz w:val="28"/>
          <w:szCs w:val="28"/>
          <w:u w:val="single"/>
        </w:rPr>
        <w:t>1</w:t>
      </w:r>
      <w:r w:rsidRPr="001E64D5">
        <w:rPr>
          <w:b/>
          <w:bCs/>
          <w:sz w:val="28"/>
          <w:szCs w:val="28"/>
          <w:u w:val="single"/>
          <w:lang w:val="id-ID"/>
        </w:rPr>
        <w:t xml:space="preserve"> : </w:t>
      </w:r>
      <w:r w:rsidRPr="001E64D5">
        <w:rPr>
          <w:b/>
          <w:bCs/>
          <w:sz w:val="28"/>
          <w:szCs w:val="28"/>
          <w:u w:val="single"/>
        </w:rPr>
        <w:t>Home</w:t>
      </w:r>
    </w:p>
    <w:p w:rsidR="009C2A0F" w:rsidRPr="001E64D5" w:rsidRDefault="009C2A0F" w:rsidP="009C2A0F">
      <w:pPr>
        <w:ind w:left="360"/>
        <w:jc w:val="both"/>
      </w:pPr>
      <w:r w:rsidRPr="001E64D5">
        <w:t xml:space="preserve">This page shows a brief description about Plane Toy Collection like </w:t>
      </w:r>
      <w:r w:rsidR="000662B3" w:rsidRPr="001E64D5">
        <w:t xml:space="preserve">the </w:t>
      </w:r>
      <w:r w:rsidRPr="001E64D5">
        <w:t>history, how to maintain plane collection, and so on.</w:t>
      </w:r>
    </w:p>
    <w:p w:rsidR="009C2A0F" w:rsidRPr="00AB4FB7" w:rsidRDefault="009C2A0F" w:rsidP="0009748D">
      <w:pPr>
        <w:jc w:val="both"/>
        <w:rPr>
          <w:b/>
          <w:bCs/>
          <w:sz w:val="28"/>
          <w:szCs w:val="28"/>
          <w:u w:val="single"/>
        </w:rPr>
      </w:pPr>
    </w:p>
    <w:p w:rsidR="009C2A0F" w:rsidRPr="00AB4FB7" w:rsidRDefault="009C2A0F" w:rsidP="0009748D">
      <w:pPr>
        <w:jc w:val="both"/>
        <w:rPr>
          <w:b/>
          <w:bCs/>
          <w:sz w:val="28"/>
          <w:szCs w:val="28"/>
          <w:u w:val="single"/>
        </w:rPr>
      </w:pPr>
    </w:p>
    <w:p w:rsidR="0009748D" w:rsidRPr="001E64D5" w:rsidRDefault="0009748D" w:rsidP="0009748D">
      <w:pPr>
        <w:jc w:val="both"/>
        <w:rPr>
          <w:b/>
          <w:bCs/>
          <w:sz w:val="28"/>
          <w:szCs w:val="28"/>
          <w:u w:val="single"/>
        </w:rPr>
      </w:pPr>
      <w:r w:rsidRPr="001E64D5">
        <w:rPr>
          <w:b/>
          <w:bCs/>
          <w:sz w:val="28"/>
          <w:szCs w:val="28"/>
          <w:u w:val="single"/>
          <w:lang w:val="id-ID"/>
        </w:rPr>
        <w:t>Modul</w:t>
      </w:r>
      <w:r w:rsidR="00FC7081" w:rsidRPr="001E64D5">
        <w:rPr>
          <w:b/>
          <w:bCs/>
          <w:sz w:val="28"/>
          <w:szCs w:val="28"/>
          <w:u w:val="single"/>
        </w:rPr>
        <w:t>e</w:t>
      </w:r>
      <w:r w:rsidRPr="001E64D5">
        <w:rPr>
          <w:b/>
          <w:bCs/>
          <w:sz w:val="28"/>
          <w:szCs w:val="28"/>
          <w:u w:val="single"/>
          <w:lang w:val="id-ID"/>
        </w:rPr>
        <w:t xml:space="preserve"> </w:t>
      </w:r>
      <w:r w:rsidR="00815D08" w:rsidRPr="001E64D5">
        <w:rPr>
          <w:b/>
          <w:bCs/>
          <w:sz w:val="28"/>
          <w:szCs w:val="28"/>
          <w:u w:val="single"/>
        </w:rPr>
        <w:t xml:space="preserve">2 </w:t>
      </w:r>
      <w:r w:rsidRPr="001E64D5">
        <w:rPr>
          <w:b/>
          <w:bCs/>
          <w:sz w:val="28"/>
          <w:szCs w:val="28"/>
          <w:u w:val="single"/>
          <w:lang w:val="id-ID"/>
        </w:rPr>
        <w:t xml:space="preserve">: </w:t>
      </w:r>
      <w:r w:rsidRPr="001E64D5">
        <w:rPr>
          <w:b/>
          <w:bCs/>
          <w:sz w:val="28"/>
          <w:szCs w:val="28"/>
          <w:u w:val="single"/>
        </w:rPr>
        <w:t>Login</w:t>
      </w:r>
    </w:p>
    <w:p w:rsidR="0009748D" w:rsidRPr="001E64D5" w:rsidRDefault="008411E6" w:rsidP="0009748D">
      <w:pPr>
        <w:ind w:left="360"/>
        <w:jc w:val="both"/>
        <w:rPr>
          <w:bCs/>
        </w:rPr>
      </w:pPr>
      <w:r w:rsidRPr="001E64D5">
        <w:rPr>
          <w:bCs/>
        </w:rPr>
        <w:t>This page contains a</w:t>
      </w:r>
      <w:r w:rsidR="0009748D" w:rsidRPr="001E64D5">
        <w:rPr>
          <w:bCs/>
          <w:lang w:val="id-ID"/>
        </w:rPr>
        <w:t xml:space="preserve"> login </w:t>
      </w:r>
      <w:r w:rsidRPr="001E64D5">
        <w:rPr>
          <w:bCs/>
        </w:rPr>
        <w:t>module provided for registered users</w:t>
      </w:r>
      <w:r w:rsidR="0009748D" w:rsidRPr="001E64D5">
        <w:rPr>
          <w:bCs/>
          <w:lang w:val="id-ID"/>
        </w:rPr>
        <w:t xml:space="preserve"> </w:t>
      </w:r>
      <w:r w:rsidRPr="001E64D5">
        <w:rPr>
          <w:bCs/>
        </w:rPr>
        <w:t>in this website</w:t>
      </w:r>
    </w:p>
    <w:p w:rsidR="0009748D" w:rsidRPr="001E64D5" w:rsidRDefault="0009748D" w:rsidP="0009748D">
      <w:pPr>
        <w:numPr>
          <w:ilvl w:val="0"/>
          <w:numId w:val="27"/>
        </w:numPr>
        <w:tabs>
          <w:tab w:val="clear" w:pos="1134"/>
          <w:tab w:val="num" w:pos="900"/>
        </w:tabs>
        <w:ind w:left="900" w:hanging="360"/>
        <w:jc w:val="both"/>
        <w:rPr>
          <w:b/>
          <w:bCs/>
          <w:sz w:val="28"/>
          <w:szCs w:val="28"/>
          <w:u w:val="single"/>
          <w:lang w:val="id-ID"/>
        </w:rPr>
      </w:pPr>
      <w:r w:rsidRPr="001E64D5">
        <w:rPr>
          <w:b/>
          <w:bCs/>
          <w:lang w:val="id-ID"/>
        </w:rPr>
        <w:t>Username</w:t>
      </w:r>
      <w:r w:rsidRPr="001E64D5">
        <w:rPr>
          <w:bCs/>
          <w:lang w:val="id-ID"/>
        </w:rPr>
        <w:t xml:space="preserve"> (</w:t>
      </w:r>
      <w:r w:rsidR="008411E6" w:rsidRPr="001E64D5">
        <w:rPr>
          <w:bCs/>
        </w:rPr>
        <w:t xml:space="preserve">validate that </w:t>
      </w:r>
      <w:r w:rsidR="00A613D7" w:rsidRPr="001E64D5">
        <w:rPr>
          <w:bCs/>
        </w:rPr>
        <w:t xml:space="preserve">the </w:t>
      </w:r>
      <w:r w:rsidR="00A613D7" w:rsidRPr="001E64D5">
        <w:rPr>
          <w:b/>
          <w:bCs/>
        </w:rPr>
        <w:t>username</w:t>
      </w:r>
      <w:r w:rsidR="00A613D7" w:rsidRPr="001E64D5">
        <w:rPr>
          <w:bCs/>
        </w:rPr>
        <w:t xml:space="preserve"> must </w:t>
      </w:r>
      <w:r w:rsidR="008411E6" w:rsidRPr="001E64D5">
        <w:rPr>
          <w:bCs/>
        </w:rPr>
        <w:t>not empty and must be registered in the</w:t>
      </w:r>
      <w:r w:rsidRPr="001E64D5">
        <w:rPr>
          <w:bCs/>
          <w:lang w:val="id-ID"/>
        </w:rPr>
        <w:t xml:space="preserve"> database).</w:t>
      </w:r>
    </w:p>
    <w:p w:rsidR="0009748D" w:rsidRPr="001E64D5" w:rsidRDefault="0009748D" w:rsidP="0009748D">
      <w:pPr>
        <w:numPr>
          <w:ilvl w:val="0"/>
          <w:numId w:val="27"/>
        </w:numPr>
        <w:tabs>
          <w:tab w:val="clear" w:pos="1134"/>
          <w:tab w:val="num" w:pos="900"/>
        </w:tabs>
        <w:ind w:left="900" w:hanging="360"/>
        <w:jc w:val="both"/>
        <w:rPr>
          <w:b/>
          <w:bCs/>
          <w:sz w:val="28"/>
          <w:szCs w:val="28"/>
          <w:u w:val="single"/>
          <w:lang w:val="id-ID"/>
        </w:rPr>
      </w:pPr>
      <w:r w:rsidRPr="001E64D5">
        <w:rPr>
          <w:b/>
          <w:bCs/>
          <w:lang w:val="id-ID"/>
        </w:rPr>
        <w:t>Password</w:t>
      </w:r>
      <w:r w:rsidRPr="001E64D5">
        <w:rPr>
          <w:bCs/>
          <w:lang w:val="id-ID"/>
        </w:rPr>
        <w:t xml:space="preserve"> (</w:t>
      </w:r>
      <w:r w:rsidR="008411E6" w:rsidRPr="001E64D5">
        <w:rPr>
          <w:bCs/>
        </w:rPr>
        <w:t xml:space="preserve">validate </w:t>
      </w:r>
      <w:r w:rsidR="00392F6A" w:rsidRPr="001E64D5">
        <w:rPr>
          <w:bCs/>
        </w:rPr>
        <w:t xml:space="preserve">that the </w:t>
      </w:r>
      <w:r w:rsidR="00392F6A" w:rsidRPr="001E64D5">
        <w:rPr>
          <w:b/>
          <w:bCs/>
        </w:rPr>
        <w:t xml:space="preserve">password </w:t>
      </w:r>
      <w:r w:rsidR="00392F6A" w:rsidRPr="001E64D5">
        <w:rPr>
          <w:bCs/>
        </w:rPr>
        <w:t xml:space="preserve">must </w:t>
      </w:r>
      <w:r w:rsidR="008411E6" w:rsidRPr="001E64D5">
        <w:rPr>
          <w:bCs/>
        </w:rPr>
        <w:t>not empty and must be registered in the</w:t>
      </w:r>
      <w:r w:rsidR="008411E6" w:rsidRPr="001E64D5">
        <w:rPr>
          <w:bCs/>
          <w:lang w:val="id-ID"/>
        </w:rPr>
        <w:t xml:space="preserve"> database</w:t>
      </w:r>
      <w:r w:rsidRPr="001E64D5">
        <w:rPr>
          <w:bCs/>
          <w:lang w:val="id-ID"/>
        </w:rPr>
        <w:t>).</w:t>
      </w:r>
    </w:p>
    <w:p w:rsidR="00826BFF" w:rsidRPr="001E64D5" w:rsidRDefault="0031100A" w:rsidP="00826BFF">
      <w:pPr>
        <w:ind w:left="360"/>
        <w:jc w:val="both"/>
      </w:pPr>
      <w:r w:rsidRPr="001E64D5">
        <w:t>If user successfully log in,</w:t>
      </w:r>
      <w:r w:rsidR="0009748D" w:rsidRPr="001E64D5">
        <w:rPr>
          <w:lang w:val="id-ID"/>
        </w:rPr>
        <w:t xml:space="preserve"> </w:t>
      </w:r>
      <w:r w:rsidRPr="001E64D5">
        <w:t>show the</w:t>
      </w:r>
      <w:r w:rsidR="0009748D" w:rsidRPr="001E64D5">
        <w:rPr>
          <w:lang w:val="id-ID"/>
        </w:rPr>
        <w:t xml:space="preserve"> </w:t>
      </w:r>
      <w:r w:rsidR="0009748D" w:rsidRPr="001E64D5">
        <w:rPr>
          <w:b/>
          <w:lang w:val="id-ID"/>
        </w:rPr>
        <w:t>username</w:t>
      </w:r>
      <w:r w:rsidR="0009748D" w:rsidRPr="001E64D5">
        <w:rPr>
          <w:lang w:val="id-ID"/>
        </w:rPr>
        <w:t xml:space="preserve"> </w:t>
      </w:r>
      <w:r w:rsidRPr="001E64D5">
        <w:t>and change this</w:t>
      </w:r>
      <w:r w:rsidR="0009748D" w:rsidRPr="001E64D5">
        <w:rPr>
          <w:lang w:val="id-ID"/>
        </w:rPr>
        <w:t xml:space="preserve"> </w:t>
      </w:r>
      <w:r w:rsidRPr="001E64D5">
        <w:rPr>
          <w:b/>
        </w:rPr>
        <w:t>log in</w:t>
      </w:r>
      <w:r w:rsidRPr="001E64D5">
        <w:t xml:space="preserve"> link</w:t>
      </w:r>
      <w:r w:rsidR="0009748D" w:rsidRPr="001E64D5">
        <w:rPr>
          <w:lang w:val="id-ID"/>
        </w:rPr>
        <w:t xml:space="preserve"> </w:t>
      </w:r>
      <w:r w:rsidRPr="001E64D5">
        <w:t>to</w:t>
      </w:r>
      <w:r w:rsidR="0009748D" w:rsidRPr="001E64D5">
        <w:rPr>
          <w:lang w:val="id-ID"/>
        </w:rPr>
        <w:t xml:space="preserve"> </w:t>
      </w:r>
      <w:r w:rsidRPr="001E64D5">
        <w:rPr>
          <w:b/>
        </w:rPr>
        <w:t>log ou</w:t>
      </w:r>
      <w:r w:rsidR="000C4D32" w:rsidRPr="001E64D5">
        <w:rPr>
          <w:b/>
        </w:rPr>
        <w:t>t</w:t>
      </w:r>
      <w:r w:rsidR="0009748D" w:rsidRPr="001E64D5">
        <w:rPr>
          <w:lang w:val="id-ID"/>
        </w:rPr>
        <w:t>.</w:t>
      </w:r>
    </w:p>
    <w:p w:rsidR="0009748D" w:rsidRPr="00692111" w:rsidRDefault="0031100A" w:rsidP="0009748D">
      <w:pPr>
        <w:ind w:left="360"/>
        <w:jc w:val="both"/>
        <w:rPr>
          <w:bCs/>
        </w:rPr>
      </w:pPr>
      <w:r w:rsidRPr="001E64D5">
        <w:rPr>
          <w:bCs/>
        </w:rPr>
        <w:t>If a user hasn’t be</w:t>
      </w:r>
      <w:r w:rsidR="000219C5" w:rsidRPr="001E64D5">
        <w:rPr>
          <w:bCs/>
        </w:rPr>
        <w:t>come</w:t>
      </w:r>
      <w:r w:rsidRPr="001E64D5">
        <w:rPr>
          <w:bCs/>
        </w:rPr>
        <w:t xml:space="preserve"> a</w:t>
      </w:r>
      <w:r w:rsidR="0009748D" w:rsidRPr="001E64D5">
        <w:rPr>
          <w:bCs/>
          <w:lang w:val="id-ID"/>
        </w:rPr>
        <w:t xml:space="preserve"> member, </w:t>
      </w:r>
      <w:r w:rsidRPr="001E64D5">
        <w:rPr>
          <w:bCs/>
        </w:rPr>
        <w:t>but tried to enter</w:t>
      </w:r>
      <w:r w:rsidR="0009748D" w:rsidRPr="001E64D5">
        <w:rPr>
          <w:bCs/>
          <w:lang w:val="id-ID"/>
        </w:rPr>
        <w:t xml:space="preserve"> </w:t>
      </w:r>
      <w:r w:rsidR="0009748D" w:rsidRPr="001E64D5">
        <w:rPr>
          <w:b/>
          <w:bCs/>
          <w:lang w:val="id-ID"/>
        </w:rPr>
        <w:t>Username</w:t>
      </w:r>
      <w:r w:rsidR="0009748D" w:rsidRPr="001E64D5">
        <w:rPr>
          <w:bCs/>
          <w:lang w:val="id-ID"/>
        </w:rPr>
        <w:t xml:space="preserve"> </w:t>
      </w:r>
      <w:r w:rsidRPr="001E64D5">
        <w:rPr>
          <w:bCs/>
        </w:rPr>
        <w:t>and</w:t>
      </w:r>
      <w:r w:rsidR="0009748D" w:rsidRPr="001E64D5">
        <w:rPr>
          <w:bCs/>
          <w:lang w:val="id-ID"/>
        </w:rPr>
        <w:t xml:space="preserve"> </w:t>
      </w:r>
      <w:r w:rsidR="0009748D" w:rsidRPr="001E64D5">
        <w:rPr>
          <w:b/>
          <w:bCs/>
          <w:lang w:val="id-ID"/>
        </w:rPr>
        <w:t>Password</w:t>
      </w:r>
      <w:r w:rsidRPr="001E64D5">
        <w:rPr>
          <w:bCs/>
          <w:lang w:val="id-ID"/>
        </w:rPr>
        <w:t xml:space="preserve"> </w:t>
      </w:r>
      <w:r w:rsidRPr="001E64D5">
        <w:rPr>
          <w:bCs/>
        </w:rPr>
        <w:t>in the provided field</w:t>
      </w:r>
      <w:r w:rsidR="0009748D" w:rsidRPr="001E64D5">
        <w:rPr>
          <w:bCs/>
          <w:lang w:val="id-ID"/>
        </w:rPr>
        <w:t xml:space="preserve">, </w:t>
      </w:r>
      <w:r w:rsidRPr="001E64D5">
        <w:rPr>
          <w:bCs/>
        </w:rPr>
        <w:t>then display the</w:t>
      </w:r>
      <w:r w:rsidR="0009748D" w:rsidRPr="001E64D5">
        <w:rPr>
          <w:bCs/>
          <w:lang w:val="id-ID"/>
        </w:rPr>
        <w:t xml:space="preserve"> error </w:t>
      </w:r>
      <w:r w:rsidRPr="001E64D5">
        <w:rPr>
          <w:bCs/>
        </w:rPr>
        <w:t>message that</w:t>
      </w:r>
      <w:r w:rsidR="0009748D" w:rsidRPr="001E64D5">
        <w:rPr>
          <w:bCs/>
          <w:lang w:val="id-ID"/>
        </w:rPr>
        <w:t xml:space="preserve"> </w:t>
      </w:r>
      <w:r w:rsidRPr="001E64D5">
        <w:rPr>
          <w:bCs/>
        </w:rPr>
        <w:t>he/she failed to log in</w:t>
      </w:r>
      <w:r w:rsidR="0009748D" w:rsidRPr="001E64D5">
        <w:rPr>
          <w:bCs/>
          <w:lang w:val="id-ID"/>
        </w:rPr>
        <w:t xml:space="preserve">. </w:t>
      </w:r>
      <w:r w:rsidR="001E64D5">
        <w:rPr>
          <w:bCs/>
        </w:rPr>
        <w:t>Therefore, for</w:t>
      </w:r>
      <w:r w:rsidRPr="001E64D5">
        <w:rPr>
          <w:bCs/>
        </w:rPr>
        <w:t xml:space="preserve"> </w:t>
      </w:r>
      <w:r w:rsidR="00BB2E8D" w:rsidRPr="001E64D5">
        <w:rPr>
          <w:bCs/>
        </w:rPr>
        <w:t>users who haven’t</w:t>
      </w:r>
      <w:r w:rsidRPr="001E64D5">
        <w:rPr>
          <w:bCs/>
        </w:rPr>
        <w:t xml:space="preserve"> become a</w:t>
      </w:r>
      <w:r w:rsidR="0009748D" w:rsidRPr="001E64D5">
        <w:rPr>
          <w:bCs/>
          <w:lang w:val="id-ID"/>
        </w:rPr>
        <w:t xml:space="preserve"> member, </w:t>
      </w:r>
      <w:r w:rsidRPr="001E64D5">
        <w:rPr>
          <w:bCs/>
        </w:rPr>
        <w:t>he/she could</w:t>
      </w:r>
      <w:r w:rsidR="0009748D" w:rsidRPr="001E64D5">
        <w:rPr>
          <w:bCs/>
          <w:lang w:val="id-ID"/>
        </w:rPr>
        <w:t xml:space="preserve"> </w:t>
      </w:r>
      <w:r w:rsidRPr="001E64D5">
        <w:rPr>
          <w:bCs/>
        </w:rPr>
        <w:t>do the registration</w:t>
      </w:r>
      <w:r w:rsidR="0009748D" w:rsidRPr="001E64D5">
        <w:rPr>
          <w:bCs/>
          <w:lang w:val="id-ID"/>
        </w:rPr>
        <w:t xml:space="preserve"> </w:t>
      </w:r>
      <w:r w:rsidRPr="001E64D5">
        <w:rPr>
          <w:bCs/>
        </w:rPr>
        <w:t xml:space="preserve">by clicking </w:t>
      </w:r>
      <w:r w:rsidR="001E64D5">
        <w:rPr>
          <w:bCs/>
        </w:rPr>
        <w:t>the Registration menu</w:t>
      </w:r>
      <w:r w:rsidR="00692111">
        <w:rPr>
          <w:bCs/>
        </w:rPr>
        <w:t>.</w:t>
      </w:r>
    </w:p>
    <w:p w:rsidR="0009748D" w:rsidRPr="00AB4FB7" w:rsidRDefault="0009748D" w:rsidP="0009748D">
      <w:pPr>
        <w:jc w:val="both"/>
        <w:rPr>
          <w:b/>
          <w:bCs/>
          <w:sz w:val="28"/>
          <w:szCs w:val="28"/>
          <w:u w:val="single"/>
        </w:rPr>
      </w:pPr>
    </w:p>
    <w:p w:rsidR="0009748D" w:rsidRPr="00AB4FB7" w:rsidRDefault="0009748D" w:rsidP="0009748D">
      <w:pPr>
        <w:jc w:val="both"/>
        <w:rPr>
          <w:b/>
          <w:bCs/>
          <w:sz w:val="28"/>
          <w:szCs w:val="28"/>
          <w:u w:val="single"/>
        </w:rPr>
      </w:pPr>
    </w:p>
    <w:p w:rsidR="0009748D" w:rsidRPr="001E64D5" w:rsidRDefault="0009748D" w:rsidP="0009748D">
      <w:pPr>
        <w:jc w:val="both"/>
        <w:rPr>
          <w:b/>
          <w:bCs/>
          <w:sz w:val="28"/>
          <w:szCs w:val="28"/>
          <w:u w:val="single"/>
        </w:rPr>
      </w:pPr>
      <w:r w:rsidRPr="001E64D5">
        <w:rPr>
          <w:b/>
          <w:bCs/>
          <w:sz w:val="28"/>
          <w:szCs w:val="28"/>
          <w:u w:val="single"/>
          <w:lang w:val="id-ID"/>
        </w:rPr>
        <w:t>Modul</w:t>
      </w:r>
      <w:r w:rsidR="00FC7081" w:rsidRPr="001E64D5">
        <w:rPr>
          <w:b/>
          <w:bCs/>
          <w:sz w:val="28"/>
          <w:szCs w:val="28"/>
          <w:u w:val="single"/>
        </w:rPr>
        <w:t>e</w:t>
      </w:r>
      <w:r w:rsidRPr="001E64D5">
        <w:rPr>
          <w:b/>
          <w:bCs/>
          <w:sz w:val="28"/>
          <w:szCs w:val="28"/>
          <w:u w:val="single"/>
          <w:lang w:val="id-ID"/>
        </w:rPr>
        <w:t xml:space="preserve"> </w:t>
      </w:r>
      <w:r w:rsidR="00815D08" w:rsidRPr="001E64D5">
        <w:rPr>
          <w:b/>
          <w:bCs/>
          <w:sz w:val="28"/>
          <w:szCs w:val="28"/>
          <w:u w:val="single"/>
        </w:rPr>
        <w:t>3</w:t>
      </w:r>
      <w:r w:rsidR="001E64D5">
        <w:rPr>
          <w:b/>
          <w:bCs/>
          <w:sz w:val="28"/>
          <w:szCs w:val="28"/>
          <w:u w:val="single"/>
          <w:lang w:val="id-ID"/>
        </w:rPr>
        <w:t>:</w:t>
      </w:r>
      <w:r w:rsidRPr="001E64D5">
        <w:rPr>
          <w:b/>
          <w:bCs/>
          <w:sz w:val="28"/>
          <w:szCs w:val="28"/>
          <w:u w:val="single"/>
          <w:lang w:val="id-ID"/>
        </w:rPr>
        <w:t xml:space="preserve"> </w:t>
      </w:r>
      <w:r w:rsidR="00C25FBF" w:rsidRPr="001E64D5">
        <w:rPr>
          <w:b/>
          <w:bCs/>
          <w:sz w:val="28"/>
          <w:szCs w:val="28"/>
          <w:u w:val="single"/>
        </w:rPr>
        <w:t>Plane Collection</w:t>
      </w:r>
    </w:p>
    <w:p w:rsidR="00D351D5" w:rsidRPr="00AB4FB7" w:rsidRDefault="00C25FBF" w:rsidP="00D351D5">
      <w:pPr>
        <w:ind w:left="360"/>
        <w:jc w:val="both"/>
        <w:rPr>
          <w:bCs/>
        </w:rPr>
      </w:pPr>
      <w:r w:rsidRPr="001E64D5">
        <w:t>In this pag</w:t>
      </w:r>
      <w:r w:rsidR="00D351D5" w:rsidRPr="001E64D5">
        <w:t>e</w:t>
      </w:r>
      <w:r w:rsidRPr="001E64D5">
        <w:t>, all plane collections are displayed</w:t>
      </w:r>
      <w:r w:rsidR="0009748D" w:rsidRPr="001E64D5">
        <w:t xml:space="preserve">. </w:t>
      </w:r>
      <w:r w:rsidRPr="001E64D5">
        <w:t xml:space="preserve">There are </w:t>
      </w:r>
      <w:r w:rsidR="000219C5" w:rsidRPr="001E64D5">
        <w:t xml:space="preserve">few </w:t>
      </w:r>
      <w:r w:rsidRPr="001E64D5">
        <w:t>columns must be included</w:t>
      </w:r>
      <w:r w:rsidR="0009748D" w:rsidRPr="001E64D5">
        <w:t xml:space="preserve">: </w:t>
      </w:r>
      <w:r w:rsidRPr="001E64D5">
        <w:rPr>
          <w:b/>
        </w:rPr>
        <w:t>Plane ID</w:t>
      </w:r>
      <w:r w:rsidR="0009748D" w:rsidRPr="001E64D5">
        <w:t>,</w:t>
      </w:r>
      <w:r w:rsidR="0009748D" w:rsidRPr="001E64D5">
        <w:rPr>
          <w:lang w:val="id-ID"/>
        </w:rPr>
        <w:t xml:space="preserve"> </w:t>
      </w:r>
      <w:r w:rsidRPr="001E64D5">
        <w:rPr>
          <w:b/>
        </w:rPr>
        <w:t>Plane Name</w:t>
      </w:r>
      <w:r w:rsidR="0009748D" w:rsidRPr="001E64D5">
        <w:rPr>
          <w:lang w:val="id-ID"/>
        </w:rPr>
        <w:t>,</w:t>
      </w:r>
      <w:r w:rsidR="0009748D" w:rsidRPr="001E64D5">
        <w:t xml:space="preserve"> </w:t>
      </w:r>
      <w:r w:rsidRPr="001E64D5">
        <w:rPr>
          <w:b/>
        </w:rPr>
        <w:t>Plane Type</w:t>
      </w:r>
      <w:r w:rsidR="0009748D" w:rsidRPr="001E64D5">
        <w:t>,</w:t>
      </w:r>
      <w:r w:rsidR="0009748D" w:rsidRPr="001E64D5">
        <w:rPr>
          <w:lang w:val="id-ID"/>
        </w:rPr>
        <w:t xml:space="preserve"> </w:t>
      </w:r>
      <w:r w:rsidRPr="001E64D5">
        <w:rPr>
          <w:b/>
        </w:rPr>
        <w:t>Engine Type</w:t>
      </w:r>
      <w:r w:rsidRPr="001E64D5">
        <w:t xml:space="preserve">, </w:t>
      </w:r>
      <w:r w:rsidRPr="001E64D5">
        <w:rPr>
          <w:b/>
        </w:rPr>
        <w:t>Number of Engines</w:t>
      </w:r>
      <w:r w:rsidR="0009748D" w:rsidRPr="001E64D5">
        <w:rPr>
          <w:lang w:val="id-ID"/>
        </w:rPr>
        <w:t xml:space="preserve">, </w:t>
      </w:r>
      <w:r w:rsidRPr="001E64D5">
        <w:t>and</w:t>
      </w:r>
      <w:r w:rsidR="0009748D" w:rsidRPr="001E64D5">
        <w:rPr>
          <w:lang w:val="id-ID"/>
        </w:rPr>
        <w:t xml:space="preserve"> </w:t>
      </w:r>
      <w:r w:rsidRPr="001E64D5">
        <w:rPr>
          <w:b/>
        </w:rPr>
        <w:t>Plane Image</w:t>
      </w:r>
      <w:r w:rsidR="000219C5" w:rsidRPr="001E64D5">
        <w:t>.</w:t>
      </w:r>
    </w:p>
    <w:p w:rsidR="00D351D5" w:rsidRPr="001E64D5" w:rsidRDefault="00D351D5" w:rsidP="00D351D5">
      <w:pPr>
        <w:ind w:left="360"/>
        <w:jc w:val="both"/>
        <w:rPr>
          <w:bCs/>
        </w:rPr>
      </w:pPr>
      <w:r w:rsidRPr="001E64D5">
        <w:rPr>
          <w:bCs/>
        </w:rPr>
        <w:t>Fac</w:t>
      </w:r>
      <w:r w:rsidR="00826BFF" w:rsidRPr="001E64D5">
        <w:rPr>
          <w:bCs/>
        </w:rPr>
        <w:t>ilities included in this module</w:t>
      </w:r>
      <w:r w:rsidRPr="001E64D5">
        <w:rPr>
          <w:bCs/>
        </w:rPr>
        <w:t>:</w:t>
      </w:r>
    </w:p>
    <w:p w:rsidR="00D351D5" w:rsidRPr="001E64D5" w:rsidRDefault="00D351D5" w:rsidP="00D351D5">
      <w:pPr>
        <w:numPr>
          <w:ilvl w:val="0"/>
          <w:numId w:val="25"/>
        </w:numPr>
        <w:jc w:val="both"/>
        <w:rPr>
          <w:bCs/>
        </w:rPr>
      </w:pPr>
      <w:r w:rsidRPr="001E64D5">
        <w:rPr>
          <w:bCs/>
        </w:rPr>
        <w:t xml:space="preserve">Update – where the user could make changes </w:t>
      </w:r>
      <w:r w:rsidR="001E64D5">
        <w:rPr>
          <w:bCs/>
        </w:rPr>
        <w:t>to</w:t>
      </w:r>
      <w:r w:rsidRPr="001E64D5">
        <w:rPr>
          <w:bCs/>
        </w:rPr>
        <w:t xml:space="preserve"> plane collection</w:t>
      </w:r>
      <w:r w:rsidR="00CF76A9" w:rsidRPr="001E64D5">
        <w:rPr>
          <w:bCs/>
        </w:rPr>
        <w:t>.</w:t>
      </w:r>
    </w:p>
    <w:p w:rsidR="00D351D5" w:rsidRPr="001E64D5" w:rsidRDefault="00D351D5" w:rsidP="00CF76A9">
      <w:pPr>
        <w:numPr>
          <w:ilvl w:val="0"/>
          <w:numId w:val="25"/>
        </w:numPr>
        <w:jc w:val="both"/>
        <w:rPr>
          <w:bCs/>
        </w:rPr>
      </w:pPr>
      <w:r w:rsidRPr="001E64D5">
        <w:rPr>
          <w:bCs/>
        </w:rPr>
        <w:t xml:space="preserve">Delete – </w:t>
      </w:r>
      <w:r w:rsidR="00CF76A9" w:rsidRPr="001E64D5">
        <w:rPr>
          <w:bCs/>
        </w:rPr>
        <w:t>where the user could delete an item on plane collection.</w:t>
      </w:r>
    </w:p>
    <w:p w:rsidR="00D351D5" w:rsidRPr="001E64D5" w:rsidRDefault="00D351D5" w:rsidP="00D351D5">
      <w:pPr>
        <w:numPr>
          <w:ilvl w:val="0"/>
          <w:numId w:val="25"/>
        </w:numPr>
        <w:jc w:val="both"/>
        <w:rPr>
          <w:bCs/>
        </w:rPr>
      </w:pPr>
      <w:r w:rsidRPr="001E64D5">
        <w:rPr>
          <w:bCs/>
        </w:rPr>
        <w:t xml:space="preserve">Paging – </w:t>
      </w:r>
      <w:r w:rsidR="00CF76A9" w:rsidRPr="001E64D5">
        <w:rPr>
          <w:bCs/>
        </w:rPr>
        <w:t>shows only 5 items per page</w:t>
      </w:r>
      <w:r w:rsidRPr="001E64D5">
        <w:rPr>
          <w:bCs/>
        </w:rPr>
        <w:t>.</w:t>
      </w:r>
    </w:p>
    <w:p w:rsidR="00131546" w:rsidRPr="001E64D5" w:rsidRDefault="00131546" w:rsidP="00131546">
      <w:pPr>
        <w:ind w:left="360"/>
        <w:jc w:val="both"/>
        <w:rPr>
          <w:bCs/>
        </w:rPr>
      </w:pPr>
      <w:r w:rsidRPr="001E64D5">
        <w:rPr>
          <w:bCs/>
        </w:rPr>
        <w:t xml:space="preserve">Please note that this module is available to all registered and unregistered users, but </w:t>
      </w:r>
      <w:r w:rsidRPr="00D52EC1">
        <w:rPr>
          <w:bCs/>
          <w:highlight w:val="yellow"/>
        </w:rPr>
        <w:t>Update and Delete facilities are only for register</w:t>
      </w:r>
      <w:r w:rsidR="000314D3" w:rsidRPr="00D52EC1">
        <w:rPr>
          <w:bCs/>
          <w:highlight w:val="yellow"/>
        </w:rPr>
        <w:t>e</w:t>
      </w:r>
      <w:r w:rsidRPr="00D52EC1">
        <w:rPr>
          <w:bCs/>
          <w:highlight w:val="yellow"/>
        </w:rPr>
        <w:t>d users</w:t>
      </w:r>
      <w:r w:rsidRPr="001E64D5">
        <w:rPr>
          <w:bCs/>
        </w:rPr>
        <w:t>.</w:t>
      </w:r>
    </w:p>
    <w:p w:rsidR="000C4D32" w:rsidRPr="001E64D5" w:rsidRDefault="000C4D32" w:rsidP="00131546">
      <w:pPr>
        <w:ind w:left="360"/>
        <w:jc w:val="both"/>
        <w:rPr>
          <w:bCs/>
        </w:rPr>
      </w:pPr>
    </w:p>
    <w:p w:rsidR="000C4D32" w:rsidRPr="002A3B7F" w:rsidRDefault="000C4D32">
      <w:pPr>
        <w:spacing w:after="200" w:line="276" w:lineRule="auto"/>
        <w:rPr>
          <w:b/>
          <w:bCs/>
          <w:sz w:val="28"/>
          <w:szCs w:val="28"/>
          <w:u w:val="single"/>
        </w:rPr>
      </w:pPr>
    </w:p>
    <w:p w:rsidR="001806C5" w:rsidRPr="001E64D5" w:rsidRDefault="000C4D32" w:rsidP="001806C5">
      <w:pPr>
        <w:jc w:val="both"/>
        <w:rPr>
          <w:bCs/>
          <w:sz w:val="28"/>
          <w:szCs w:val="28"/>
        </w:rPr>
      </w:pPr>
      <w:r w:rsidRPr="001E64D5">
        <w:rPr>
          <w:b/>
          <w:bCs/>
          <w:sz w:val="28"/>
          <w:szCs w:val="28"/>
          <w:u w:val="single"/>
          <w:lang w:val="id-ID"/>
        </w:rPr>
        <w:t>Modul</w:t>
      </w:r>
      <w:r w:rsidRPr="001E64D5">
        <w:rPr>
          <w:b/>
          <w:bCs/>
          <w:sz w:val="28"/>
          <w:szCs w:val="28"/>
          <w:u w:val="single"/>
        </w:rPr>
        <w:t>e</w:t>
      </w:r>
      <w:r w:rsidRPr="001E64D5">
        <w:rPr>
          <w:b/>
          <w:bCs/>
          <w:sz w:val="28"/>
          <w:szCs w:val="28"/>
          <w:u w:val="single"/>
          <w:lang w:val="id-ID"/>
        </w:rPr>
        <w:t xml:space="preserve"> </w:t>
      </w:r>
      <w:r w:rsidRPr="001E64D5">
        <w:rPr>
          <w:b/>
          <w:bCs/>
          <w:sz w:val="28"/>
          <w:szCs w:val="28"/>
          <w:u w:val="single"/>
        </w:rPr>
        <w:t>4</w:t>
      </w:r>
      <w:r w:rsidR="001E64D5">
        <w:rPr>
          <w:b/>
          <w:bCs/>
          <w:sz w:val="28"/>
          <w:szCs w:val="28"/>
          <w:u w:val="single"/>
          <w:lang w:val="id-ID"/>
        </w:rPr>
        <w:t>:</w:t>
      </w:r>
      <w:r w:rsidRPr="001E64D5">
        <w:rPr>
          <w:b/>
          <w:bCs/>
          <w:sz w:val="28"/>
          <w:szCs w:val="28"/>
          <w:u w:val="single"/>
          <w:lang w:val="id-ID"/>
        </w:rPr>
        <w:t xml:space="preserve"> </w:t>
      </w:r>
      <w:r w:rsidRPr="001E64D5">
        <w:rPr>
          <w:b/>
          <w:bCs/>
          <w:sz w:val="28"/>
          <w:szCs w:val="28"/>
          <w:u w:val="single"/>
        </w:rPr>
        <w:t>Insert Plane</w:t>
      </w:r>
      <w:r w:rsidR="001806C5" w:rsidRPr="001E64D5">
        <w:rPr>
          <w:bCs/>
          <w:sz w:val="28"/>
          <w:szCs w:val="28"/>
        </w:rPr>
        <w:t xml:space="preserve"> </w:t>
      </w:r>
    </w:p>
    <w:p w:rsidR="0078337F" w:rsidRPr="00AB4FB7" w:rsidRDefault="001806C5" w:rsidP="0078337F">
      <w:pPr>
        <w:ind w:left="360"/>
        <w:jc w:val="both"/>
        <w:rPr>
          <w:bCs/>
          <w:lang w:val="id-ID"/>
        </w:rPr>
      </w:pPr>
      <w:r w:rsidRPr="001E64D5">
        <w:rPr>
          <w:bCs/>
        </w:rPr>
        <w:t xml:space="preserve">This module could be accessed only for registered users. This module is </w:t>
      </w:r>
      <w:r w:rsidRPr="00D52EC1">
        <w:rPr>
          <w:bCs/>
          <w:highlight w:val="yellow"/>
        </w:rPr>
        <w:t>used for registered users</w:t>
      </w:r>
      <w:r w:rsidRPr="001E64D5">
        <w:rPr>
          <w:bCs/>
        </w:rPr>
        <w:t xml:space="preserve"> who want to </w:t>
      </w:r>
      <w:r w:rsidR="00F906F6" w:rsidRPr="001E64D5">
        <w:rPr>
          <w:bCs/>
        </w:rPr>
        <w:t xml:space="preserve">insert a new plane to </w:t>
      </w:r>
      <w:r w:rsidR="001E64D5">
        <w:rPr>
          <w:bCs/>
        </w:rPr>
        <w:t>the database</w:t>
      </w:r>
      <w:r w:rsidR="00826BFF" w:rsidRPr="001E64D5">
        <w:rPr>
          <w:bCs/>
        </w:rPr>
        <w:t>. Here are the components used</w:t>
      </w:r>
      <w:r w:rsidRPr="001E64D5">
        <w:rPr>
          <w:bCs/>
        </w:rPr>
        <w:t>:</w:t>
      </w:r>
      <w:r w:rsidR="0078337F" w:rsidRPr="001E64D5">
        <w:rPr>
          <w:bCs/>
          <w:lang w:val="id-ID"/>
        </w:rPr>
        <w:t xml:space="preserve"> </w:t>
      </w:r>
    </w:p>
    <w:p w:rsidR="0078337F" w:rsidRPr="00AB4FB7" w:rsidRDefault="0078337F" w:rsidP="0078337F">
      <w:pPr>
        <w:jc w:val="both"/>
        <w:rPr>
          <w:bCs/>
          <w:lang w:val="id-ID"/>
        </w:rPr>
      </w:pPr>
    </w:p>
    <w:tbl>
      <w:tblPr>
        <w:tblW w:w="9571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38"/>
        <w:gridCol w:w="7033"/>
      </w:tblGrid>
      <w:tr w:rsidR="0078337F" w:rsidRPr="00AB4FB7" w:rsidTr="00460905">
        <w:trPr>
          <w:trHeight w:val="278"/>
        </w:trPr>
        <w:tc>
          <w:tcPr>
            <w:tcW w:w="2538" w:type="dxa"/>
            <w:shd w:val="clear" w:color="auto" w:fill="000000"/>
          </w:tcPr>
          <w:p w:rsidR="0078337F" w:rsidRPr="001E64D5" w:rsidRDefault="0078337F" w:rsidP="00460905">
            <w:pPr>
              <w:jc w:val="both"/>
              <w:rPr>
                <w:b/>
                <w:color w:val="FFFFFF"/>
              </w:rPr>
            </w:pPr>
            <w:r w:rsidRPr="001E64D5">
              <w:rPr>
                <w:b/>
                <w:color w:val="FFFFFF"/>
              </w:rPr>
              <w:t>Field Name</w:t>
            </w:r>
          </w:p>
        </w:tc>
        <w:tc>
          <w:tcPr>
            <w:tcW w:w="7033" w:type="dxa"/>
            <w:shd w:val="clear" w:color="auto" w:fill="000000"/>
          </w:tcPr>
          <w:p w:rsidR="0078337F" w:rsidRPr="001E64D5" w:rsidRDefault="00826BFF" w:rsidP="00460905">
            <w:pPr>
              <w:jc w:val="both"/>
              <w:rPr>
                <w:b/>
                <w:color w:val="FFFFFF"/>
              </w:rPr>
            </w:pPr>
            <w:r w:rsidRPr="001E64D5">
              <w:rPr>
                <w:b/>
                <w:color w:val="FFFFFF"/>
              </w:rPr>
              <w:t>Description</w:t>
            </w:r>
          </w:p>
        </w:tc>
      </w:tr>
      <w:tr w:rsidR="0078337F" w:rsidRPr="00AB4FB7" w:rsidTr="00460905">
        <w:tc>
          <w:tcPr>
            <w:tcW w:w="2538" w:type="dxa"/>
          </w:tcPr>
          <w:p w:rsidR="0078337F" w:rsidRPr="001E64D5" w:rsidRDefault="0078337F" w:rsidP="00460905">
            <w:pPr>
              <w:jc w:val="both"/>
              <w:rPr>
                <w:b/>
              </w:rPr>
            </w:pPr>
            <w:r w:rsidRPr="001E64D5">
              <w:rPr>
                <w:b/>
              </w:rPr>
              <w:t>Plane Name</w:t>
            </w:r>
          </w:p>
        </w:tc>
        <w:tc>
          <w:tcPr>
            <w:tcW w:w="7033" w:type="dxa"/>
          </w:tcPr>
          <w:p w:rsidR="0078337F" w:rsidRPr="001E64D5" w:rsidRDefault="0078337F" w:rsidP="00FF1EDB">
            <w:pPr>
              <w:jc w:val="both"/>
              <w:rPr>
                <w:b/>
              </w:rPr>
            </w:pPr>
            <w:r w:rsidRPr="001E64D5">
              <w:t xml:space="preserve">must be filled and </w:t>
            </w:r>
            <w:r w:rsidR="00FF1EDB">
              <w:t>must not contain symbol</w:t>
            </w:r>
          </w:p>
        </w:tc>
      </w:tr>
      <w:tr w:rsidR="0078337F" w:rsidRPr="00AB4FB7" w:rsidTr="00460905">
        <w:tc>
          <w:tcPr>
            <w:tcW w:w="2538" w:type="dxa"/>
          </w:tcPr>
          <w:p w:rsidR="0078337F" w:rsidRPr="001E64D5" w:rsidRDefault="0078337F" w:rsidP="00460905">
            <w:pPr>
              <w:jc w:val="both"/>
              <w:rPr>
                <w:b/>
              </w:rPr>
            </w:pPr>
            <w:r w:rsidRPr="001E64D5">
              <w:rPr>
                <w:b/>
              </w:rPr>
              <w:t>Plane Type</w:t>
            </w:r>
          </w:p>
        </w:tc>
        <w:tc>
          <w:tcPr>
            <w:tcW w:w="7033" w:type="dxa"/>
          </w:tcPr>
          <w:p w:rsidR="0078337F" w:rsidRPr="001E64D5" w:rsidRDefault="0078337F" w:rsidP="00460905">
            <w:pPr>
              <w:jc w:val="both"/>
              <w:rPr>
                <w:b/>
                <w:lang w:val="id-ID"/>
              </w:rPr>
            </w:pPr>
            <w:r w:rsidRPr="001E64D5">
              <w:t>must be chosen (</w:t>
            </w:r>
            <w:r w:rsidRPr="001E64D5">
              <w:rPr>
                <w:b/>
              </w:rPr>
              <w:t>Military Aircraft</w:t>
            </w:r>
            <w:r w:rsidRPr="001E64D5">
              <w:t xml:space="preserve">, </w:t>
            </w:r>
            <w:r w:rsidRPr="001E64D5">
              <w:rPr>
                <w:b/>
              </w:rPr>
              <w:t>Passenger Aircraft</w:t>
            </w:r>
            <w:r w:rsidRPr="001E64D5">
              <w:t xml:space="preserve">, </w:t>
            </w:r>
            <w:r w:rsidRPr="001E64D5">
              <w:rPr>
                <w:b/>
              </w:rPr>
              <w:t>Helicopter</w:t>
            </w:r>
            <w:r w:rsidRPr="001E64D5">
              <w:t xml:space="preserve">, and </w:t>
            </w:r>
            <w:r w:rsidRPr="001E64D5">
              <w:rPr>
                <w:b/>
              </w:rPr>
              <w:t>Experimental Aircraft</w:t>
            </w:r>
            <w:r w:rsidRPr="001E64D5">
              <w:t>)</w:t>
            </w:r>
          </w:p>
        </w:tc>
      </w:tr>
      <w:tr w:rsidR="0078337F" w:rsidRPr="00AB4FB7" w:rsidTr="00460905">
        <w:tc>
          <w:tcPr>
            <w:tcW w:w="2538" w:type="dxa"/>
          </w:tcPr>
          <w:p w:rsidR="0078337F" w:rsidRPr="001E64D5" w:rsidRDefault="0078337F" w:rsidP="00460905">
            <w:pPr>
              <w:jc w:val="both"/>
              <w:rPr>
                <w:b/>
              </w:rPr>
            </w:pPr>
            <w:r w:rsidRPr="001E64D5">
              <w:rPr>
                <w:b/>
              </w:rPr>
              <w:t>Engine Type</w:t>
            </w:r>
          </w:p>
        </w:tc>
        <w:tc>
          <w:tcPr>
            <w:tcW w:w="7033" w:type="dxa"/>
          </w:tcPr>
          <w:p w:rsidR="0078337F" w:rsidRPr="001E64D5" w:rsidRDefault="0078337F" w:rsidP="00460905">
            <w:pPr>
              <w:jc w:val="both"/>
              <w:rPr>
                <w:b/>
              </w:rPr>
            </w:pPr>
            <w:r w:rsidRPr="001E64D5">
              <w:t>must be chosen (</w:t>
            </w:r>
            <w:r w:rsidRPr="001E64D5">
              <w:rPr>
                <w:b/>
              </w:rPr>
              <w:t>Turbofan</w:t>
            </w:r>
            <w:r w:rsidRPr="001E64D5">
              <w:t xml:space="preserve">, </w:t>
            </w:r>
            <w:r w:rsidRPr="001E64D5">
              <w:rPr>
                <w:b/>
              </w:rPr>
              <w:t>Turboprop</w:t>
            </w:r>
            <w:r w:rsidRPr="001E64D5">
              <w:t xml:space="preserve">, and </w:t>
            </w:r>
            <w:r w:rsidRPr="001E64D5">
              <w:rPr>
                <w:b/>
              </w:rPr>
              <w:t>Afterburner</w:t>
            </w:r>
            <w:r w:rsidRPr="001E64D5">
              <w:t>)</w:t>
            </w:r>
          </w:p>
        </w:tc>
      </w:tr>
      <w:tr w:rsidR="0078337F" w:rsidRPr="00AB4FB7" w:rsidTr="00460905">
        <w:tc>
          <w:tcPr>
            <w:tcW w:w="2538" w:type="dxa"/>
          </w:tcPr>
          <w:p w:rsidR="0078337F" w:rsidRPr="001E64D5" w:rsidRDefault="0078337F" w:rsidP="00460905">
            <w:pPr>
              <w:jc w:val="both"/>
            </w:pPr>
            <w:r w:rsidRPr="001E64D5">
              <w:rPr>
                <w:b/>
              </w:rPr>
              <w:t>Number of Engines</w:t>
            </w:r>
          </w:p>
        </w:tc>
        <w:tc>
          <w:tcPr>
            <w:tcW w:w="7033" w:type="dxa"/>
          </w:tcPr>
          <w:p w:rsidR="0078337F" w:rsidRPr="001E64D5" w:rsidRDefault="0078337F" w:rsidP="00460905">
            <w:pPr>
              <w:jc w:val="both"/>
            </w:pPr>
            <w:r w:rsidRPr="001E64D5">
              <w:t>must be filled and between 1 to 6</w:t>
            </w:r>
          </w:p>
        </w:tc>
      </w:tr>
      <w:tr w:rsidR="0078337F" w:rsidRPr="00AB4FB7" w:rsidTr="00460905">
        <w:tc>
          <w:tcPr>
            <w:tcW w:w="2538" w:type="dxa"/>
          </w:tcPr>
          <w:p w:rsidR="0078337F" w:rsidRPr="001E64D5" w:rsidRDefault="0078337F" w:rsidP="00460905">
            <w:pPr>
              <w:jc w:val="both"/>
              <w:rPr>
                <w:b/>
              </w:rPr>
            </w:pPr>
            <w:r w:rsidRPr="001E64D5">
              <w:rPr>
                <w:b/>
              </w:rPr>
              <w:t>Plane Image</w:t>
            </w:r>
          </w:p>
        </w:tc>
        <w:tc>
          <w:tcPr>
            <w:tcW w:w="7033" w:type="dxa"/>
          </w:tcPr>
          <w:p w:rsidR="0078337F" w:rsidRPr="001E64D5" w:rsidRDefault="0078337F" w:rsidP="00460905">
            <w:pPr>
              <w:jc w:val="both"/>
              <w:rPr>
                <w:lang w:val="id-ID"/>
              </w:rPr>
            </w:pPr>
            <w:r w:rsidRPr="001E64D5">
              <w:t>must be chosen</w:t>
            </w:r>
          </w:p>
        </w:tc>
      </w:tr>
    </w:tbl>
    <w:p w:rsidR="000C4D32" w:rsidRPr="001E64D5" w:rsidRDefault="001E64D5" w:rsidP="0078337F">
      <w:pPr>
        <w:ind w:left="360"/>
        <w:jc w:val="both"/>
        <w:rPr>
          <w:bCs/>
        </w:rPr>
      </w:pPr>
      <w:r>
        <w:rPr>
          <w:bCs/>
        </w:rPr>
        <w:t>Once, after</w:t>
      </w:r>
      <w:r w:rsidR="000C4D32" w:rsidRPr="001E64D5">
        <w:rPr>
          <w:bCs/>
        </w:rPr>
        <w:t xml:space="preserve"> doing the </w:t>
      </w:r>
      <w:r w:rsidR="00683F1B" w:rsidRPr="001E64D5">
        <w:rPr>
          <w:bCs/>
        </w:rPr>
        <w:t>insert</w:t>
      </w:r>
      <w:r w:rsidR="000C4D32" w:rsidRPr="001E64D5">
        <w:rPr>
          <w:bCs/>
        </w:rPr>
        <w:t xml:space="preserve">, </w:t>
      </w:r>
      <w:r w:rsidR="00683F1B" w:rsidRPr="001E64D5">
        <w:rPr>
          <w:bCs/>
        </w:rPr>
        <w:t>redirect the user to Plane Collection page</w:t>
      </w:r>
      <w:r w:rsidR="000C4D32" w:rsidRPr="001E64D5">
        <w:rPr>
          <w:bCs/>
        </w:rPr>
        <w:t>.</w:t>
      </w:r>
    </w:p>
    <w:p w:rsidR="000C4D32" w:rsidRPr="00AB4FB7" w:rsidRDefault="000C4D32" w:rsidP="00131546">
      <w:pPr>
        <w:ind w:left="360"/>
        <w:jc w:val="both"/>
        <w:rPr>
          <w:b/>
          <w:bCs/>
        </w:rPr>
      </w:pPr>
    </w:p>
    <w:p w:rsidR="0009748D" w:rsidRPr="00AB4FB7" w:rsidRDefault="0009748D" w:rsidP="0009748D">
      <w:pPr>
        <w:ind w:left="360"/>
        <w:jc w:val="both"/>
      </w:pPr>
    </w:p>
    <w:p w:rsidR="0009748D" w:rsidRPr="00AB4FB7" w:rsidRDefault="0009748D" w:rsidP="0009748D">
      <w:pPr>
        <w:jc w:val="both"/>
      </w:pPr>
      <w:r w:rsidRPr="00AB4FB7">
        <w:tab/>
      </w:r>
    </w:p>
    <w:p w:rsidR="00BB2E8D" w:rsidRPr="001E64D5" w:rsidRDefault="00BB2E8D" w:rsidP="00BB2E8D">
      <w:pPr>
        <w:jc w:val="both"/>
        <w:rPr>
          <w:b/>
          <w:bCs/>
          <w:sz w:val="28"/>
          <w:szCs w:val="28"/>
          <w:u w:val="single"/>
        </w:rPr>
      </w:pPr>
      <w:r w:rsidRPr="001E64D5">
        <w:rPr>
          <w:b/>
          <w:bCs/>
          <w:sz w:val="28"/>
          <w:szCs w:val="28"/>
          <w:u w:val="single"/>
          <w:lang w:val="id-ID"/>
        </w:rPr>
        <w:t>Modu</w:t>
      </w:r>
      <w:r w:rsidR="00FC7081" w:rsidRPr="001E64D5">
        <w:rPr>
          <w:b/>
          <w:bCs/>
          <w:sz w:val="28"/>
          <w:szCs w:val="28"/>
          <w:u w:val="single"/>
        </w:rPr>
        <w:t>le</w:t>
      </w:r>
      <w:r w:rsidRPr="001E64D5">
        <w:rPr>
          <w:b/>
          <w:bCs/>
          <w:sz w:val="28"/>
          <w:szCs w:val="28"/>
          <w:u w:val="single"/>
          <w:lang w:val="id-ID"/>
        </w:rPr>
        <w:t xml:space="preserve"> </w:t>
      </w:r>
      <w:r w:rsidR="00813BC6" w:rsidRPr="001E64D5">
        <w:rPr>
          <w:b/>
          <w:bCs/>
          <w:sz w:val="28"/>
          <w:szCs w:val="28"/>
          <w:u w:val="single"/>
        </w:rPr>
        <w:t>5</w:t>
      </w:r>
      <w:r w:rsidR="001E64D5">
        <w:rPr>
          <w:b/>
          <w:bCs/>
          <w:sz w:val="28"/>
          <w:szCs w:val="28"/>
          <w:u w:val="single"/>
          <w:lang w:val="id-ID"/>
        </w:rPr>
        <w:t>:</w:t>
      </w:r>
      <w:r w:rsidRPr="001E64D5">
        <w:rPr>
          <w:b/>
          <w:bCs/>
          <w:sz w:val="28"/>
          <w:szCs w:val="28"/>
          <w:u w:val="single"/>
          <w:lang w:val="id-ID"/>
        </w:rPr>
        <w:t xml:space="preserve"> </w:t>
      </w:r>
      <w:r w:rsidRPr="001E64D5">
        <w:rPr>
          <w:b/>
          <w:bCs/>
          <w:sz w:val="28"/>
          <w:szCs w:val="28"/>
          <w:u w:val="single"/>
        </w:rPr>
        <w:t xml:space="preserve">Plane </w:t>
      </w:r>
      <w:r w:rsidR="00825144" w:rsidRPr="001E64D5">
        <w:rPr>
          <w:b/>
          <w:bCs/>
          <w:sz w:val="28"/>
          <w:szCs w:val="28"/>
          <w:u w:val="single"/>
        </w:rPr>
        <w:t>Comments</w:t>
      </w:r>
    </w:p>
    <w:p w:rsidR="00BB2E8D" w:rsidRPr="00AB4FB7" w:rsidRDefault="00BB2E8D" w:rsidP="00BB2E8D">
      <w:pPr>
        <w:ind w:left="360"/>
        <w:jc w:val="both"/>
        <w:rPr>
          <w:bCs/>
        </w:rPr>
      </w:pPr>
      <w:r w:rsidRPr="001E64D5">
        <w:t xml:space="preserve">In this page, all plane </w:t>
      </w:r>
      <w:r w:rsidR="00326D66" w:rsidRPr="001E64D5">
        <w:t xml:space="preserve">comments </w:t>
      </w:r>
      <w:r w:rsidRPr="001E64D5">
        <w:t xml:space="preserve">are displayed. There are few columns must be included: </w:t>
      </w:r>
      <w:r w:rsidRPr="001E64D5">
        <w:rPr>
          <w:b/>
        </w:rPr>
        <w:t>Plane</w:t>
      </w:r>
      <w:r w:rsidR="00F22DBA" w:rsidRPr="001E64D5">
        <w:rPr>
          <w:b/>
        </w:rPr>
        <w:t xml:space="preserve"> Comment</w:t>
      </w:r>
      <w:r w:rsidRPr="001E64D5">
        <w:rPr>
          <w:b/>
        </w:rPr>
        <w:t xml:space="preserve"> ID</w:t>
      </w:r>
      <w:r w:rsidRPr="001E64D5">
        <w:t>,</w:t>
      </w:r>
      <w:r w:rsidRPr="001E64D5">
        <w:rPr>
          <w:lang w:val="id-ID"/>
        </w:rPr>
        <w:t xml:space="preserve"> </w:t>
      </w:r>
      <w:r w:rsidR="00F22DBA" w:rsidRPr="001E64D5">
        <w:rPr>
          <w:b/>
        </w:rPr>
        <w:t>Plane ID</w:t>
      </w:r>
      <w:r w:rsidRPr="001E64D5">
        <w:rPr>
          <w:lang w:val="id-ID"/>
        </w:rPr>
        <w:t>,</w:t>
      </w:r>
      <w:r w:rsidRPr="001E64D5">
        <w:t xml:space="preserve"> </w:t>
      </w:r>
      <w:r w:rsidR="00004C7F" w:rsidRPr="001E64D5">
        <w:rPr>
          <w:b/>
        </w:rPr>
        <w:t>User Name</w:t>
      </w:r>
      <w:r w:rsidRPr="001E64D5">
        <w:rPr>
          <w:lang w:val="id-ID"/>
        </w:rPr>
        <w:t xml:space="preserve">, </w:t>
      </w:r>
      <w:r w:rsidRPr="001E64D5">
        <w:t>and</w:t>
      </w:r>
      <w:r w:rsidRPr="001E64D5">
        <w:rPr>
          <w:lang w:val="id-ID"/>
        </w:rPr>
        <w:t xml:space="preserve"> </w:t>
      </w:r>
      <w:r w:rsidR="00004C7F" w:rsidRPr="001E64D5">
        <w:rPr>
          <w:b/>
        </w:rPr>
        <w:t>Comment Body</w:t>
      </w:r>
      <w:r w:rsidRPr="001E64D5">
        <w:t>.</w:t>
      </w:r>
    </w:p>
    <w:p w:rsidR="00BB2E8D" w:rsidRPr="001E64D5" w:rsidRDefault="00BB2E8D" w:rsidP="00004C7F">
      <w:pPr>
        <w:tabs>
          <w:tab w:val="left" w:pos="6882"/>
        </w:tabs>
        <w:ind w:left="360"/>
        <w:jc w:val="both"/>
        <w:rPr>
          <w:bCs/>
        </w:rPr>
      </w:pPr>
      <w:r w:rsidRPr="001E64D5">
        <w:rPr>
          <w:bCs/>
        </w:rPr>
        <w:t>Fac</w:t>
      </w:r>
      <w:r w:rsidR="006E2725" w:rsidRPr="001E64D5">
        <w:rPr>
          <w:bCs/>
        </w:rPr>
        <w:t>ilities included in this module:</w:t>
      </w:r>
      <w:r w:rsidR="00004C7F" w:rsidRPr="001E64D5">
        <w:rPr>
          <w:bCs/>
        </w:rPr>
        <w:tab/>
      </w:r>
    </w:p>
    <w:p w:rsidR="00BB2E8D" w:rsidRPr="001E64D5" w:rsidRDefault="00BB2E8D" w:rsidP="00BB2E8D">
      <w:pPr>
        <w:numPr>
          <w:ilvl w:val="0"/>
          <w:numId w:val="25"/>
        </w:numPr>
        <w:jc w:val="both"/>
        <w:rPr>
          <w:bCs/>
        </w:rPr>
      </w:pPr>
      <w:r w:rsidRPr="001E64D5">
        <w:rPr>
          <w:bCs/>
        </w:rPr>
        <w:t xml:space="preserve">Update – where the user could make changes </w:t>
      </w:r>
      <w:r w:rsidR="001E64D5">
        <w:rPr>
          <w:bCs/>
        </w:rPr>
        <w:t>in</w:t>
      </w:r>
      <w:r w:rsidRPr="001E64D5">
        <w:rPr>
          <w:bCs/>
        </w:rPr>
        <w:t xml:space="preserve"> plane </w:t>
      </w:r>
      <w:r w:rsidR="00326D66" w:rsidRPr="001E64D5">
        <w:t>comments</w:t>
      </w:r>
      <w:r w:rsidRPr="001E64D5">
        <w:rPr>
          <w:bCs/>
        </w:rPr>
        <w:t>.</w:t>
      </w:r>
    </w:p>
    <w:p w:rsidR="000314D3" w:rsidRPr="001E64D5" w:rsidRDefault="00BB2E8D" w:rsidP="000314D3">
      <w:pPr>
        <w:numPr>
          <w:ilvl w:val="0"/>
          <w:numId w:val="25"/>
        </w:numPr>
        <w:jc w:val="both"/>
        <w:rPr>
          <w:bCs/>
        </w:rPr>
      </w:pPr>
      <w:r w:rsidRPr="001E64D5">
        <w:rPr>
          <w:bCs/>
        </w:rPr>
        <w:t xml:space="preserve">Delete – where the user could delete an item on plane </w:t>
      </w:r>
      <w:r w:rsidR="00252E95" w:rsidRPr="001E64D5">
        <w:rPr>
          <w:bCs/>
        </w:rPr>
        <w:t>comments</w:t>
      </w:r>
      <w:r w:rsidRPr="001E64D5">
        <w:rPr>
          <w:bCs/>
        </w:rPr>
        <w:t>.</w:t>
      </w:r>
      <w:r w:rsidR="000314D3" w:rsidRPr="001E64D5">
        <w:rPr>
          <w:bCs/>
        </w:rPr>
        <w:t xml:space="preserve"> </w:t>
      </w:r>
    </w:p>
    <w:p w:rsidR="00BB2E8D" w:rsidRPr="00AB4FB7" w:rsidRDefault="000314D3" w:rsidP="00726709">
      <w:pPr>
        <w:numPr>
          <w:ilvl w:val="0"/>
          <w:numId w:val="25"/>
        </w:numPr>
        <w:jc w:val="both"/>
        <w:rPr>
          <w:bCs/>
        </w:rPr>
      </w:pPr>
      <w:r w:rsidRPr="001E64D5">
        <w:rPr>
          <w:bCs/>
        </w:rPr>
        <w:t xml:space="preserve">Insert Comment – where the registered user could </w:t>
      </w:r>
      <w:r w:rsidR="00252E95" w:rsidRPr="001E64D5">
        <w:rPr>
          <w:bCs/>
        </w:rPr>
        <w:t xml:space="preserve">insert his/her comment and the </w:t>
      </w:r>
      <w:r w:rsidR="00726709" w:rsidRPr="001E64D5">
        <w:rPr>
          <w:bCs/>
        </w:rPr>
        <w:t xml:space="preserve">Fields to include are only </w:t>
      </w:r>
      <w:r w:rsidR="00726709" w:rsidRPr="001E64D5">
        <w:rPr>
          <w:b/>
          <w:bCs/>
        </w:rPr>
        <w:t>Plane Type</w:t>
      </w:r>
      <w:r w:rsidR="00726709" w:rsidRPr="001E64D5">
        <w:rPr>
          <w:bCs/>
        </w:rPr>
        <w:t xml:space="preserve"> and </w:t>
      </w:r>
      <w:r w:rsidR="00726709" w:rsidRPr="001E64D5">
        <w:rPr>
          <w:b/>
          <w:bCs/>
        </w:rPr>
        <w:t>Comment</w:t>
      </w:r>
      <w:r w:rsidR="00B15BBB" w:rsidRPr="001E64D5">
        <w:rPr>
          <w:b/>
          <w:bCs/>
        </w:rPr>
        <w:t xml:space="preserve"> Body</w:t>
      </w:r>
      <w:r w:rsidR="00B15BBB" w:rsidRPr="001E64D5">
        <w:rPr>
          <w:bCs/>
        </w:rPr>
        <w:t>.</w:t>
      </w:r>
      <w:r w:rsidR="009C4EB5" w:rsidRPr="001E64D5">
        <w:rPr>
          <w:bCs/>
        </w:rPr>
        <w:t xml:space="preserve"> </w:t>
      </w:r>
      <w:r w:rsidR="00651B67">
        <w:rPr>
          <w:bCs/>
        </w:rPr>
        <w:t>Field</w:t>
      </w:r>
      <w:r w:rsidR="00651B67" w:rsidRPr="00651B67">
        <w:rPr>
          <w:b/>
          <w:bCs/>
        </w:rPr>
        <w:t xml:space="preserve"> </w:t>
      </w:r>
      <w:r w:rsidR="00651B67" w:rsidRPr="001E64D5">
        <w:rPr>
          <w:b/>
          <w:bCs/>
        </w:rPr>
        <w:t>Comment Body</w:t>
      </w:r>
      <w:r w:rsidR="00651B67" w:rsidRPr="001E64D5">
        <w:rPr>
          <w:bCs/>
        </w:rPr>
        <w:t xml:space="preserve"> must be included with </w:t>
      </w:r>
      <w:r w:rsidR="00651B67">
        <w:rPr>
          <w:b/>
          <w:bCs/>
        </w:rPr>
        <w:t>Required Field Validator</w:t>
      </w:r>
      <w:r w:rsidR="00651B67" w:rsidRPr="001E64D5">
        <w:rPr>
          <w:bCs/>
        </w:rPr>
        <w:t>.</w:t>
      </w:r>
      <w:r w:rsidR="004C0085" w:rsidRPr="001E64D5">
        <w:rPr>
          <w:bCs/>
        </w:rPr>
        <w:t xml:space="preserve"> </w:t>
      </w:r>
      <w:r w:rsidR="004C0085" w:rsidRPr="001E64D5">
        <w:rPr>
          <w:b/>
          <w:bCs/>
        </w:rPr>
        <w:t>User Name</w:t>
      </w:r>
      <w:r w:rsidR="004C0085" w:rsidRPr="001E64D5">
        <w:rPr>
          <w:bCs/>
        </w:rPr>
        <w:t xml:space="preserve"> could be retrieved from </w:t>
      </w:r>
      <w:r w:rsidR="001E64D5">
        <w:rPr>
          <w:bCs/>
        </w:rPr>
        <w:t>the logged</w:t>
      </w:r>
      <w:r w:rsidR="004C0085" w:rsidRPr="001E64D5">
        <w:rPr>
          <w:bCs/>
        </w:rPr>
        <w:t xml:space="preserve"> in user name.</w:t>
      </w:r>
    </w:p>
    <w:p w:rsidR="00BB2E8D" w:rsidRPr="001E64D5" w:rsidRDefault="00BB2E8D" w:rsidP="00BB2E8D">
      <w:pPr>
        <w:numPr>
          <w:ilvl w:val="0"/>
          <w:numId w:val="25"/>
        </w:numPr>
        <w:jc w:val="both"/>
        <w:rPr>
          <w:bCs/>
        </w:rPr>
      </w:pPr>
      <w:r w:rsidRPr="001E64D5">
        <w:rPr>
          <w:bCs/>
        </w:rPr>
        <w:t>Paging – shows only 5 items per page.</w:t>
      </w:r>
    </w:p>
    <w:p w:rsidR="0009748D" w:rsidRPr="001E64D5" w:rsidRDefault="00BB2E8D" w:rsidP="00DF660D">
      <w:pPr>
        <w:ind w:left="360"/>
        <w:jc w:val="both"/>
        <w:rPr>
          <w:bCs/>
        </w:rPr>
      </w:pPr>
      <w:r w:rsidRPr="001E64D5">
        <w:rPr>
          <w:bCs/>
        </w:rPr>
        <w:t xml:space="preserve">Please note that this module is available to all registered and unregistered users, but </w:t>
      </w:r>
      <w:r w:rsidRPr="00E60665">
        <w:rPr>
          <w:b/>
          <w:bCs/>
        </w:rPr>
        <w:t>Update</w:t>
      </w:r>
      <w:r w:rsidR="000314D3" w:rsidRPr="001E64D5">
        <w:rPr>
          <w:bCs/>
        </w:rPr>
        <w:t>,</w:t>
      </w:r>
      <w:r w:rsidRPr="001E64D5">
        <w:rPr>
          <w:bCs/>
        </w:rPr>
        <w:t xml:space="preserve"> </w:t>
      </w:r>
      <w:r w:rsidRPr="00E60665">
        <w:rPr>
          <w:b/>
          <w:bCs/>
        </w:rPr>
        <w:t>Delete</w:t>
      </w:r>
      <w:r w:rsidR="000314D3" w:rsidRPr="001E64D5">
        <w:rPr>
          <w:bCs/>
        </w:rPr>
        <w:t xml:space="preserve"> and </w:t>
      </w:r>
      <w:r w:rsidR="000314D3" w:rsidRPr="00E60665">
        <w:rPr>
          <w:b/>
          <w:bCs/>
        </w:rPr>
        <w:t>Insert</w:t>
      </w:r>
      <w:r w:rsidRPr="001E64D5">
        <w:rPr>
          <w:bCs/>
        </w:rPr>
        <w:t xml:space="preserve"> facilities are only for register</w:t>
      </w:r>
      <w:r w:rsidR="000314D3" w:rsidRPr="001E64D5">
        <w:rPr>
          <w:bCs/>
        </w:rPr>
        <w:t>e</w:t>
      </w:r>
      <w:r w:rsidRPr="001E64D5">
        <w:rPr>
          <w:bCs/>
        </w:rPr>
        <w:t>d users.</w:t>
      </w:r>
    </w:p>
    <w:p w:rsidR="0009748D" w:rsidRPr="00AB4FB7" w:rsidRDefault="0009748D" w:rsidP="0009748D">
      <w:pPr>
        <w:jc w:val="both"/>
        <w:rPr>
          <w:bCs/>
        </w:rPr>
      </w:pPr>
    </w:p>
    <w:p w:rsidR="0009748D" w:rsidRPr="00AB4FB7" w:rsidRDefault="0009748D" w:rsidP="0009748D">
      <w:pPr>
        <w:jc w:val="both"/>
        <w:rPr>
          <w:bCs/>
        </w:rPr>
      </w:pPr>
    </w:p>
    <w:p w:rsidR="0009748D" w:rsidRPr="001E64D5" w:rsidRDefault="0009748D" w:rsidP="0009748D">
      <w:pPr>
        <w:jc w:val="both"/>
        <w:rPr>
          <w:bCs/>
          <w:sz w:val="28"/>
          <w:szCs w:val="28"/>
        </w:rPr>
      </w:pPr>
      <w:r w:rsidRPr="001E64D5">
        <w:rPr>
          <w:b/>
          <w:bCs/>
          <w:sz w:val="28"/>
          <w:szCs w:val="28"/>
          <w:u w:val="single"/>
          <w:lang w:val="id-ID"/>
        </w:rPr>
        <w:t>Modul</w:t>
      </w:r>
      <w:r w:rsidR="00FC7081" w:rsidRPr="001E64D5">
        <w:rPr>
          <w:b/>
          <w:bCs/>
          <w:sz w:val="28"/>
          <w:szCs w:val="28"/>
          <w:u w:val="single"/>
        </w:rPr>
        <w:t>e</w:t>
      </w:r>
      <w:r w:rsidRPr="001E64D5">
        <w:rPr>
          <w:b/>
          <w:bCs/>
          <w:sz w:val="28"/>
          <w:szCs w:val="28"/>
          <w:u w:val="single"/>
          <w:lang w:val="id-ID"/>
        </w:rPr>
        <w:t xml:space="preserve"> </w:t>
      </w:r>
      <w:r w:rsidR="00813BC6" w:rsidRPr="001E64D5">
        <w:rPr>
          <w:b/>
          <w:bCs/>
          <w:sz w:val="28"/>
          <w:szCs w:val="28"/>
          <w:u w:val="single"/>
        </w:rPr>
        <w:t>6</w:t>
      </w:r>
      <w:r w:rsidR="001E64D5">
        <w:rPr>
          <w:b/>
          <w:bCs/>
          <w:sz w:val="28"/>
          <w:szCs w:val="28"/>
          <w:u w:val="single"/>
          <w:lang w:val="id-ID"/>
        </w:rPr>
        <w:t>:</w:t>
      </w:r>
      <w:r w:rsidRPr="001E64D5">
        <w:rPr>
          <w:b/>
          <w:bCs/>
          <w:sz w:val="28"/>
          <w:szCs w:val="28"/>
          <w:u w:val="single"/>
          <w:lang w:val="id-ID"/>
        </w:rPr>
        <w:t xml:space="preserve"> </w:t>
      </w:r>
      <w:r w:rsidRPr="001E64D5">
        <w:rPr>
          <w:b/>
          <w:bCs/>
          <w:sz w:val="28"/>
          <w:szCs w:val="28"/>
          <w:u w:val="single"/>
        </w:rPr>
        <w:t>Register</w:t>
      </w:r>
    </w:p>
    <w:p w:rsidR="0009748D" w:rsidRPr="00AB4FB7" w:rsidRDefault="00B61097" w:rsidP="0009748D">
      <w:pPr>
        <w:ind w:left="360"/>
        <w:jc w:val="both"/>
        <w:rPr>
          <w:bCs/>
          <w:lang w:val="id-ID"/>
        </w:rPr>
      </w:pPr>
      <w:r w:rsidRPr="001E64D5">
        <w:rPr>
          <w:bCs/>
        </w:rPr>
        <w:t>This module is used for users who want to register him/herself</w:t>
      </w:r>
      <w:r w:rsidR="0009748D" w:rsidRPr="001E64D5">
        <w:rPr>
          <w:bCs/>
        </w:rPr>
        <w:t xml:space="preserve">. </w:t>
      </w:r>
      <w:r w:rsidR="00FE0092" w:rsidRPr="001E64D5">
        <w:rPr>
          <w:bCs/>
        </w:rPr>
        <w:t>Here are the components used</w:t>
      </w:r>
      <w:r w:rsidR="0009748D" w:rsidRPr="001E64D5">
        <w:rPr>
          <w:bCs/>
        </w:rPr>
        <w:t>:</w:t>
      </w:r>
    </w:p>
    <w:p w:rsidR="0009748D" w:rsidRPr="00AB4FB7" w:rsidRDefault="0009748D" w:rsidP="0009748D">
      <w:pPr>
        <w:jc w:val="both"/>
        <w:rPr>
          <w:bCs/>
          <w:lang w:val="id-ID"/>
        </w:rPr>
      </w:pPr>
    </w:p>
    <w:tbl>
      <w:tblPr>
        <w:tblW w:w="9571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38"/>
        <w:gridCol w:w="7033"/>
      </w:tblGrid>
      <w:tr w:rsidR="0009748D" w:rsidRPr="00AB4FB7" w:rsidTr="00460905">
        <w:trPr>
          <w:trHeight w:val="278"/>
        </w:trPr>
        <w:tc>
          <w:tcPr>
            <w:tcW w:w="2538" w:type="dxa"/>
            <w:shd w:val="clear" w:color="auto" w:fill="000000"/>
          </w:tcPr>
          <w:p w:rsidR="0009748D" w:rsidRPr="001E64D5" w:rsidRDefault="0009748D" w:rsidP="00460905">
            <w:pPr>
              <w:jc w:val="both"/>
              <w:rPr>
                <w:b/>
                <w:color w:val="FFFFFF"/>
              </w:rPr>
            </w:pPr>
            <w:r w:rsidRPr="001E64D5">
              <w:rPr>
                <w:b/>
                <w:color w:val="FFFFFF"/>
              </w:rPr>
              <w:t>Field</w:t>
            </w:r>
            <w:r w:rsidR="000F064D" w:rsidRPr="001E64D5">
              <w:rPr>
                <w:b/>
                <w:color w:val="FFFFFF"/>
              </w:rPr>
              <w:t xml:space="preserve"> Name</w:t>
            </w:r>
          </w:p>
        </w:tc>
        <w:tc>
          <w:tcPr>
            <w:tcW w:w="7033" w:type="dxa"/>
            <w:shd w:val="clear" w:color="auto" w:fill="000000"/>
          </w:tcPr>
          <w:p w:rsidR="0009748D" w:rsidRPr="001E64D5" w:rsidRDefault="00252E95" w:rsidP="00460905">
            <w:pPr>
              <w:jc w:val="both"/>
              <w:rPr>
                <w:b/>
                <w:color w:val="FFFFFF"/>
              </w:rPr>
            </w:pPr>
            <w:r w:rsidRPr="001E64D5">
              <w:rPr>
                <w:b/>
                <w:color w:val="FFFFFF"/>
              </w:rPr>
              <w:t>Description</w:t>
            </w:r>
          </w:p>
        </w:tc>
      </w:tr>
      <w:tr w:rsidR="0009748D" w:rsidRPr="00AB4FB7" w:rsidTr="00460905">
        <w:tc>
          <w:tcPr>
            <w:tcW w:w="2538" w:type="dxa"/>
          </w:tcPr>
          <w:p w:rsidR="0009748D" w:rsidRPr="001E64D5" w:rsidRDefault="0009748D" w:rsidP="00460905">
            <w:pPr>
              <w:jc w:val="both"/>
              <w:rPr>
                <w:b/>
              </w:rPr>
            </w:pPr>
            <w:r w:rsidRPr="001E64D5">
              <w:rPr>
                <w:b/>
              </w:rPr>
              <w:t>Username</w:t>
            </w:r>
          </w:p>
        </w:tc>
        <w:tc>
          <w:tcPr>
            <w:tcW w:w="7033" w:type="dxa"/>
          </w:tcPr>
          <w:p w:rsidR="0009748D" w:rsidRPr="001E64D5" w:rsidRDefault="00DF660D" w:rsidP="00460905">
            <w:pPr>
              <w:jc w:val="both"/>
              <w:rPr>
                <w:b/>
              </w:rPr>
            </w:pPr>
            <w:r w:rsidRPr="001E64D5">
              <w:t>must be filled</w:t>
            </w:r>
          </w:p>
        </w:tc>
      </w:tr>
      <w:tr w:rsidR="0009748D" w:rsidRPr="00AB4FB7" w:rsidTr="00460905">
        <w:tc>
          <w:tcPr>
            <w:tcW w:w="2538" w:type="dxa"/>
          </w:tcPr>
          <w:p w:rsidR="0009748D" w:rsidRPr="001E64D5" w:rsidRDefault="0009748D" w:rsidP="00460905">
            <w:pPr>
              <w:jc w:val="both"/>
              <w:rPr>
                <w:b/>
              </w:rPr>
            </w:pPr>
            <w:r w:rsidRPr="001E64D5">
              <w:rPr>
                <w:b/>
              </w:rPr>
              <w:t>Password</w:t>
            </w:r>
          </w:p>
        </w:tc>
        <w:tc>
          <w:tcPr>
            <w:tcW w:w="7033" w:type="dxa"/>
          </w:tcPr>
          <w:p w:rsidR="0009748D" w:rsidRPr="001E64D5" w:rsidRDefault="00DF660D" w:rsidP="00DF660D">
            <w:pPr>
              <w:jc w:val="both"/>
              <w:rPr>
                <w:b/>
                <w:lang w:val="id-ID"/>
              </w:rPr>
            </w:pPr>
            <w:r w:rsidRPr="001E64D5">
              <w:t>must be filled</w:t>
            </w:r>
            <w:r w:rsidRPr="001E64D5">
              <w:rPr>
                <w:lang w:val="id-ID"/>
              </w:rPr>
              <w:t xml:space="preserve"> </w:t>
            </w:r>
            <w:r w:rsidRPr="001E64D5">
              <w:t>at least</w:t>
            </w:r>
            <w:r w:rsidR="0009748D" w:rsidRPr="001E64D5">
              <w:rPr>
                <w:lang w:val="id-ID"/>
              </w:rPr>
              <w:t xml:space="preserve"> </w:t>
            </w:r>
            <w:r w:rsidRPr="001E64D5">
              <w:t>6</w:t>
            </w:r>
            <w:r w:rsidR="0009748D" w:rsidRPr="001E64D5">
              <w:rPr>
                <w:lang w:val="id-ID"/>
              </w:rPr>
              <w:t xml:space="preserve"> </w:t>
            </w:r>
            <w:r w:rsidRPr="001E64D5">
              <w:t>characters</w:t>
            </w:r>
            <w:r w:rsidR="0009748D" w:rsidRPr="001E64D5">
              <w:rPr>
                <w:lang w:val="id-ID"/>
              </w:rPr>
              <w:t xml:space="preserve"> </w:t>
            </w:r>
            <w:r w:rsidRPr="001E64D5">
              <w:t>and has</w:t>
            </w:r>
            <w:r w:rsidR="0009748D" w:rsidRPr="001E64D5">
              <w:rPr>
                <w:lang w:val="id-ID"/>
              </w:rPr>
              <w:t xml:space="preserve"> </w:t>
            </w:r>
            <w:r w:rsidRPr="001E64D5">
              <w:t xml:space="preserve">a </w:t>
            </w:r>
            <w:r w:rsidR="0009748D" w:rsidRPr="001E64D5">
              <w:rPr>
                <w:lang w:val="id-ID"/>
              </w:rPr>
              <w:t>spe</w:t>
            </w:r>
            <w:r w:rsidRPr="001E64D5">
              <w:t>c</w:t>
            </w:r>
            <w:r w:rsidR="0009748D" w:rsidRPr="001E64D5">
              <w:rPr>
                <w:lang w:val="id-ID"/>
              </w:rPr>
              <w:t xml:space="preserve">ial </w:t>
            </w:r>
            <w:r w:rsidRPr="001E64D5">
              <w:t>character</w:t>
            </w:r>
          </w:p>
        </w:tc>
      </w:tr>
      <w:tr w:rsidR="0009748D" w:rsidRPr="00AB4FB7" w:rsidTr="00460905">
        <w:tc>
          <w:tcPr>
            <w:tcW w:w="2538" w:type="dxa"/>
          </w:tcPr>
          <w:p w:rsidR="0009748D" w:rsidRPr="001E64D5" w:rsidRDefault="0009748D" w:rsidP="00460905">
            <w:pPr>
              <w:jc w:val="both"/>
              <w:rPr>
                <w:b/>
              </w:rPr>
            </w:pPr>
            <w:r w:rsidRPr="001E64D5">
              <w:rPr>
                <w:b/>
              </w:rPr>
              <w:t>Confirm Password</w:t>
            </w:r>
          </w:p>
        </w:tc>
        <w:tc>
          <w:tcPr>
            <w:tcW w:w="7033" w:type="dxa"/>
          </w:tcPr>
          <w:p w:rsidR="0009748D" w:rsidRPr="001E64D5" w:rsidRDefault="00487CDB" w:rsidP="00460905">
            <w:pPr>
              <w:jc w:val="both"/>
              <w:rPr>
                <w:b/>
              </w:rPr>
            </w:pPr>
            <w:r w:rsidRPr="001E64D5">
              <w:t>must be same with</w:t>
            </w:r>
            <w:r w:rsidR="0009748D" w:rsidRPr="001E64D5">
              <w:t xml:space="preserve"> </w:t>
            </w:r>
            <w:r w:rsidR="0009748D" w:rsidRPr="001E64D5">
              <w:rPr>
                <w:b/>
              </w:rPr>
              <w:t>Password</w:t>
            </w:r>
          </w:p>
        </w:tc>
      </w:tr>
      <w:tr w:rsidR="0009748D" w:rsidRPr="00AB4FB7" w:rsidTr="00460905">
        <w:tc>
          <w:tcPr>
            <w:tcW w:w="2538" w:type="dxa"/>
          </w:tcPr>
          <w:p w:rsidR="0009748D" w:rsidRPr="001E64D5" w:rsidRDefault="0009748D" w:rsidP="00460905">
            <w:pPr>
              <w:jc w:val="both"/>
            </w:pPr>
            <w:r w:rsidRPr="001E64D5">
              <w:rPr>
                <w:b/>
              </w:rPr>
              <w:t>E-mail</w:t>
            </w:r>
          </w:p>
        </w:tc>
        <w:tc>
          <w:tcPr>
            <w:tcW w:w="7033" w:type="dxa"/>
          </w:tcPr>
          <w:p w:rsidR="0009748D" w:rsidRPr="001E64D5" w:rsidRDefault="000F656D" w:rsidP="000A38DF">
            <w:pPr>
              <w:jc w:val="both"/>
            </w:pPr>
            <w:r w:rsidRPr="001E64D5">
              <w:t xml:space="preserve">must be filled and </w:t>
            </w:r>
            <w:r w:rsidR="00246683" w:rsidRPr="001E64D5">
              <w:t xml:space="preserve">must </w:t>
            </w:r>
            <w:r w:rsidR="000A38DF" w:rsidRPr="001E64D5">
              <w:t>be in</w:t>
            </w:r>
            <w:r w:rsidR="0009748D" w:rsidRPr="001E64D5">
              <w:t xml:space="preserve"> </w:t>
            </w:r>
            <w:r w:rsidR="00B247C9" w:rsidRPr="001E64D5">
              <w:t xml:space="preserve">email </w:t>
            </w:r>
            <w:r w:rsidRPr="001E64D5">
              <w:t>format (ex</w:t>
            </w:r>
            <w:r w:rsidR="0009748D" w:rsidRPr="001E64D5">
              <w:t>: budi@yahoo.com)</w:t>
            </w:r>
          </w:p>
        </w:tc>
      </w:tr>
      <w:tr w:rsidR="0009748D" w:rsidRPr="00AB4FB7" w:rsidTr="00460905">
        <w:tc>
          <w:tcPr>
            <w:tcW w:w="2538" w:type="dxa"/>
          </w:tcPr>
          <w:p w:rsidR="0009748D" w:rsidRPr="001E64D5" w:rsidRDefault="0009748D" w:rsidP="00460905">
            <w:pPr>
              <w:jc w:val="both"/>
              <w:rPr>
                <w:b/>
              </w:rPr>
            </w:pPr>
            <w:r w:rsidRPr="001E64D5">
              <w:rPr>
                <w:b/>
              </w:rPr>
              <w:t>Security Question</w:t>
            </w:r>
          </w:p>
        </w:tc>
        <w:tc>
          <w:tcPr>
            <w:tcW w:w="7033" w:type="dxa"/>
          </w:tcPr>
          <w:p w:rsidR="0009748D" w:rsidRPr="001E64D5" w:rsidRDefault="00E018A9" w:rsidP="00460905">
            <w:pPr>
              <w:jc w:val="both"/>
              <w:rPr>
                <w:lang w:val="id-ID"/>
              </w:rPr>
            </w:pPr>
            <w:r w:rsidRPr="001E64D5">
              <w:t>must be filled</w:t>
            </w:r>
          </w:p>
        </w:tc>
      </w:tr>
      <w:tr w:rsidR="0009748D" w:rsidRPr="00AB4FB7" w:rsidTr="00460905">
        <w:tc>
          <w:tcPr>
            <w:tcW w:w="2538" w:type="dxa"/>
          </w:tcPr>
          <w:p w:rsidR="0009748D" w:rsidRPr="001E64D5" w:rsidRDefault="0009748D" w:rsidP="00460905">
            <w:pPr>
              <w:jc w:val="both"/>
            </w:pPr>
            <w:r w:rsidRPr="001E64D5">
              <w:rPr>
                <w:b/>
              </w:rPr>
              <w:t>Security Answer</w:t>
            </w:r>
          </w:p>
        </w:tc>
        <w:tc>
          <w:tcPr>
            <w:tcW w:w="7033" w:type="dxa"/>
          </w:tcPr>
          <w:p w:rsidR="0009748D" w:rsidRPr="001E64D5" w:rsidRDefault="00E018A9" w:rsidP="00460905">
            <w:pPr>
              <w:jc w:val="both"/>
              <w:rPr>
                <w:lang w:val="id-ID"/>
              </w:rPr>
            </w:pPr>
            <w:r w:rsidRPr="001E64D5">
              <w:t>must be filled</w:t>
            </w:r>
          </w:p>
        </w:tc>
      </w:tr>
    </w:tbl>
    <w:p w:rsidR="00D931C6" w:rsidRPr="001E64D5" w:rsidRDefault="001E64D5" w:rsidP="00D931C6">
      <w:pPr>
        <w:ind w:left="360"/>
        <w:jc w:val="both"/>
        <w:rPr>
          <w:bCs/>
        </w:rPr>
      </w:pPr>
      <w:r>
        <w:rPr>
          <w:bCs/>
        </w:rPr>
        <w:t>Once, after</w:t>
      </w:r>
      <w:r w:rsidR="00E018A9" w:rsidRPr="001E64D5">
        <w:rPr>
          <w:bCs/>
        </w:rPr>
        <w:t xml:space="preserve"> doing the registration</w:t>
      </w:r>
      <w:r w:rsidR="00D931C6" w:rsidRPr="001E64D5">
        <w:rPr>
          <w:bCs/>
        </w:rPr>
        <w:t>, redirect the user to Home page.</w:t>
      </w:r>
    </w:p>
    <w:p w:rsidR="00AB4FB7" w:rsidRPr="002A3B7F" w:rsidRDefault="00AB4FB7">
      <w:pPr>
        <w:spacing w:after="200" w:line="276" w:lineRule="auto"/>
        <w:rPr>
          <w:rFonts w:eastAsia="Times New Roman"/>
          <w:b/>
          <w:sz w:val="28"/>
          <w:szCs w:val="28"/>
          <w:u w:val="single"/>
          <w:lang w:eastAsia="en-US"/>
        </w:rPr>
      </w:pPr>
    </w:p>
    <w:p w:rsidR="0009748D" w:rsidRPr="001E64D5" w:rsidRDefault="00FE65DD" w:rsidP="0009748D">
      <w:pPr>
        <w:pStyle w:val="Title"/>
        <w:jc w:val="left"/>
        <w:rPr>
          <w:szCs w:val="28"/>
          <w:u w:val="single"/>
          <w:lang w:val="id-ID"/>
        </w:rPr>
      </w:pPr>
      <w:r w:rsidRPr="001E64D5">
        <w:rPr>
          <w:szCs w:val="28"/>
          <w:u w:val="single"/>
          <w:lang w:val="id-ID"/>
        </w:rPr>
        <w:t>Modul</w:t>
      </w:r>
      <w:r w:rsidRPr="001E64D5">
        <w:rPr>
          <w:szCs w:val="28"/>
          <w:u w:val="single"/>
        </w:rPr>
        <w:t>e 7</w:t>
      </w:r>
      <w:r w:rsidR="001E64D5">
        <w:rPr>
          <w:szCs w:val="28"/>
          <w:u w:val="single"/>
          <w:lang w:val="id-ID"/>
        </w:rPr>
        <w:t>:</w:t>
      </w:r>
      <w:r w:rsidR="0009748D" w:rsidRPr="001E64D5">
        <w:rPr>
          <w:szCs w:val="28"/>
          <w:u w:val="single"/>
          <w:lang w:val="id-ID"/>
        </w:rPr>
        <w:t xml:space="preserve"> User Online</w:t>
      </w:r>
    </w:p>
    <w:p w:rsidR="0009748D" w:rsidRDefault="00434A22" w:rsidP="0009748D">
      <w:pPr>
        <w:ind w:left="426"/>
      </w:pPr>
      <w:r w:rsidRPr="001E64D5">
        <w:t xml:space="preserve">This mode shows a number </w:t>
      </w:r>
      <w:r w:rsidR="00D81F1F" w:rsidRPr="001E64D5">
        <w:t xml:space="preserve">of </w:t>
      </w:r>
      <w:r w:rsidRPr="001E64D5">
        <w:t>online users who have logged in</w:t>
      </w:r>
      <w:r w:rsidR="0009748D" w:rsidRPr="001E64D5">
        <w:rPr>
          <w:lang w:val="id-ID"/>
        </w:rPr>
        <w:t xml:space="preserve">. </w:t>
      </w:r>
      <w:r w:rsidRPr="001E64D5">
        <w:t xml:space="preserve">This module is </w:t>
      </w:r>
      <w:r w:rsidRPr="00D52EC1">
        <w:rPr>
          <w:highlight w:val="yellow"/>
        </w:rPr>
        <w:t>available to any page</w:t>
      </w:r>
      <w:r w:rsidR="0009748D" w:rsidRPr="00D52EC1">
        <w:rPr>
          <w:highlight w:val="yellow"/>
          <w:lang w:val="id-ID"/>
        </w:rPr>
        <w:t>.</w:t>
      </w:r>
    </w:p>
    <w:p w:rsidR="000F0AF0" w:rsidRDefault="000F0AF0" w:rsidP="000F0AF0"/>
    <w:p w:rsidR="000F0AF0" w:rsidRDefault="000F0AF0" w:rsidP="000F0AF0"/>
    <w:p w:rsidR="000F0AF0" w:rsidRPr="00A06CD9" w:rsidRDefault="000F0AF0" w:rsidP="000F0AF0">
      <w:pPr>
        <w:pStyle w:val="Title"/>
        <w:jc w:val="left"/>
        <w:rPr>
          <w:szCs w:val="28"/>
          <w:u w:val="single"/>
        </w:rPr>
      </w:pPr>
      <w:r w:rsidRPr="001E64D5">
        <w:rPr>
          <w:szCs w:val="28"/>
          <w:u w:val="single"/>
          <w:lang w:val="id-ID"/>
        </w:rPr>
        <w:t>Modul</w:t>
      </w:r>
      <w:r w:rsidRPr="001E64D5">
        <w:rPr>
          <w:szCs w:val="28"/>
          <w:u w:val="single"/>
        </w:rPr>
        <w:t xml:space="preserve">e </w:t>
      </w:r>
      <w:r>
        <w:rPr>
          <w:szCs w:val="28"/>
          <w:u w:val="single"/>
        </w:rPr>
        <w:t>8</w:t>
      </w:r>
      <w:r>
        <w:rPr>
          <w:szCs w:val="28"/>
          <w:u w:val="single"/>
          <w:lang w:val="id-ID"/>
        </w:rPr>
        <w:t>:</w:t>
      </w:r>
      <w:r w:rsidRPr="001E64D5">
        <w:rPr>
          <w:szCs w:val="28"/>
          <w:u w:val="single"/>
          <w:lang w:val="id-ID"/>
        </w:rPr>
        <w:t xml:space="preserve"> </w:t>
      </w:r>
      <w:r>
        <w:rPr>
          <w:szCs w:val="28"/>
          <w:u w:val="single"/>
        </w:rPr>
        <w:t>Clock</w:t>
      </w:r>
    </w:p>
    <w:p w:rsidR="000F0AF0" w:rsidRPr="008379CC" w:rsidRDefault="000F0AF0" w:rsidP="008379CC">
      <w:pPr>
        <w:ind w:left="426"/>
      </w:pPr>
      <w:r w:rsidRPr="001E64D5">
        <w:t xml:space="preserve">This mode shows </w:t>
      </w:r>
      <w:r>
        <w:t>the current time with format like “12:34:56 AM”</w:t>
      </w:r>
      <w:r w:rsidRPr="001E64D5">
        <w:rPr>
          <w:lang w:val="id-ID"/>
        </w:rPr>
        <w:t xml:space="preserve">. </w:t>
      </w:r>
      <w:r w:rsidRPr="001E64D5">
        <w:t xml:space="preserve">This module is </w:t>
      </w:r>
      <w:r w:rsidRPr="00D52EC1">
        <w:rPr>
          <w:highlight w:val="yellow"/>
        </w:rPr>
        <w:t>available to any page</w:t>
      </w:r>
      <w:r w:rsidR="008379CC" w:rsidRPr="00D52EC1">
        <w:rPr>
          <w:highlight w:val="yellow"/>
        </w:rPr>
        <w:t>.</w:t>
      </w:r>
      <w:r w:rsidR="008379CC">
        <w:t xml:space="preserve"> Don’t forget to use </w:t>
      </w:r>
      <w:r w:rsidR="008379CC" w:rsidRPr="00D60387">
        <w:rPr>
          <w:b/>
        </w:rPr>
        <w:t>AJAX</w:t>
      </w:r>
      <w:r w:rsidR="008379CC">
        <w:t xml:space="preserve"> for this module.</w:t>
      </w:r>
      <w:r w:rsidRPr="001E64D5">
        <w:rPr>
          <w:lang w:val="id-ID"/>
        </w:rPr>
        <w:t>.</w:t>
      </w:r>
    </w:p>
    <w:p w:rsidR="000F0AF0" w:rsidRPr="000F0AF0" w:rsidRDefault="000F0AF0" w:rsidP="000F0AF0"/>
    <w:p w:rsidR="0009748D" w:rsidRPr="00AB4FB7" w:rsidRDefault="00434A22" w:rsidP="00434A22">
      <w:pPr>
        <w:tabs>
          <w:tab w:val="left" w:pos="9410"/>
        </w:tabs>
        <w:ind w:left="360"/>
        <w:jc w:val="both"/>
        <w:rPr>
          <w:bCs/>
        </w:rPr>
      </w:pPr>
      <w:r w:rsidRPr="00AB4FB7">
        <w:rPr>
          <w:bCs/>
        </w:rPr>
        <w:tab/>
      </w:r>
    </w:p>
    <w:p w:rsidR="0009748D" w:rsidRPr="00AB4FB7" w:rsidRDefault="0009748D" w:rsidP="0009748D">
      <w:pPr>
        <w:ind w:left="360"/>
        <w:jc w:val="both"/>
        <w:rPr>
          <w:bCs/>
        </w:rPr>
      </w:pPr>
    </w:p>
    <w:p w:rsidR="0009748D" w:rsidRPr="00AB4FB7" w:rsidRDefault="0009748D" w:rsidP="0009748D">
      <w:pPr>
        <w:jc w:val="both"/>
        <w:rPr>
          <w:iCs/>
          <w:lang w:val="id-ID"/>
        </w:rPr>
      </w:pPr>
    </w:p>
    <w:p w:rsidR="006A6074" w:rsidRPr="00E357F2" w:rsidRDefault="006A6074" w:rsidP="006A6074">
      <w:pPr>
        <w:spacing w:line="360" w:lineRule="auto"/>
        <w:jc w:val="center"/>
        <w:rPr>
          <w:b/>
          <w:color w:val="000000"/>
        </w:rPr>
      </w:pPr>
      <w:r>
        <w:rPr>
          <w:b/>
          <w:color w:val="000000"/>
        </w:rPr>
        <w:t>If you do not understand, please ask your assistant. Do not make your own assumption</w:t>
      </w:r>
    </w:p>
    <w:p w:rsidR="0009748D" w:rsidRPr="0009748D" w:rsidRDefault="0009748D" w:rsidP="00CB062A">
      <w:pPr>
        <w:rPr>
          <w:rStyle w:val="longtext"/>
          <w:rFonts w:ascii="Arial" w:hAnsi="Arial" w:cs="Arial"/>
          <w:i/>
          <w:sz w:val="16"/>
        </w:rPr>
      </w:pPr>
    </w:p>
    <w:sectPr w:rsidR="0009748D" w:rsidRPr="0009748D" w:rsidSect="005D07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75A9" w:rsidRDefault="009575A9" w:rsidP="00273E4A">
      <w:r>
        <w:separator/>
      </w:r>
    </w:p>
  </w:endnote>
  <w:endnote w:type="continuationSeparator" w:id="0">
    <w:p w:rsidR="009575A9" w:rsidRDefault="009575A9" w:rsidP="00273E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076" w:rsidRDefault="00275715" w:rsidP="0093677F">
    <w:pPr>
      <w:pStyle w:val="Footer"/>
      <w:rPr>
        <w:b/>
        <w:bCs/>
      </w:rPr>
    </w:pPr>
    <w:r w:rsidRPr="00275715">
      <w:rPr>
        <w:noProof/>
        <w:sz w:val="20"/>
        <w:lang w:eastAsia="en-US"/>
      </w:rPr>
      <w:pict>
        <v:line id="Line 1" o:spid="_x0000_s2050" style="position:absolute;z-index:251660288;visibility:visible;mso-wrap-distance-top:-6e-5mm;mso-wrap-distance-bottom:-6e-5mm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</w:pict>
    </w:r>
  </w:p>
  <w:p w:rsidR="00122076" w:rsidRPr="000F1EBF" w:rsidRDefault="00122076" w:rsidP="000F1EBF">
    <w:pPr>
      <w:tabs>
        <w:tab w:val="left" w:pos="1080"/>
      </w:tabs>
      <w:rPr>
        <w:rStyle w:val="PageNumber"/>
        <w:lang w:val="id-ID"/>
      </w:rPr>
    </w:pPr>
    <w:r w:rsidRPr="000F1EBF">
      <w:rPr>
        <w:sz w:val="22"/>
        <w:szCs w:val="22"/>
        <w:lang w:val="id-ID"/>
      </w:rPr>
      <w:t xml:space="preserve">Halaman : </w:t>
    </w:r>
    <w:r>
      <w:rPr>
        <w:sz w:val="22"/>
        <w:szCs w:val="22"/>
      </w:rPr>
      <w:tab/>
    </w:r>
    <w:sdt>
      <w:sdtPr>
        <w:rPr>
          <w:sz w:val="22"/>
          <w:szCs w:val="22"/>
          <w:lang w:val="id-ID"/>
        </w:rPr>
        <w:id w:val="250395305"/>
        <w:docPartObj>
          <w:docPartGallery w:val="Page Numbers (Top of Page)"/>
          <w:docPartUnique/>
        </w:docPartObj>
      </w:sdtPr>
      <w:sdtContent>
        <w:r w:rsidR="00275715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PAGE </w:instrText>
        </w:r>
        <w:r w:rsidR="00275715" w:rsidRPr="000F1EBF">
          <w:rPr>
            <w:sz w:val="22"/>
            <w:szCs w:val="22"/>
            <w:lang w:val="id-ID"/>
          </w:rPr>
          <w:fldChar w:fldCharType="separate"/>
        </w:r>
        <w:r w:rsidR="004C088B">
          <w:rPr>
            <w:noProof/>
            <w:sz w:val="22"/>
            <w:szCs w:val="22"/>
            <w:lang w:val="id-ID"/>
          </w:rPr>
          <w:t>3</w:t>
        </w:r>
        <w:r w:rsidR="00275715" w:rsidRPr="000F1EBF">
          <w:rPr>
            <w:sz w:val="22"/>
            <w:szCs w:val="22"/>
            <w:lang w:val="id-ID"/>
          </w:rPr>
          <w:fldChar w:fldCharType="end"/>
        </w:r>
        <w:r w:rsidRPr="000F1EBF">
          <w:rPr>
            <w:sz w:val="22"/>
            <w:szCs w:val="22"/>
            <w:lang w:val="id-ID"/>
          </w:rPr>
          <w:t xml:space="preserve"> dari </w:t>
        </w:r>
        <w:r w:rsidR="00275715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NUMPAGES  </w:instrText>
        </w:r>
        <w:r w:rsidR="00275715" w:rsidRPr="000F1EBF">
          <w:rPr>
            <w:sz w:val="22"/>
            <w:szCs w:val="22"/>
            <w:lang w:val="id-ID"/>
          </w:rPr>
          <w:fldChar w:fldCharType="separate"/>
        </w:r>
        <w:r w:rsidR="004C088B">
          <w:rPr>
            <w:noProof/>
            <w:sz w:val="22"/>
            <w:szCs w:val="22"/>
            <w:lang w:val="id-ID"/>
          </w:rPr>
          <w:t>4</w:t>
        </w:r>
        <w:r w:rsidR="00275715" w:rsidRPr="000F1EBF">
          <w:rPr>
            <w:sz w:val="22"/>
            <w:szCs w:val="22"/>
            <w:lang w:val="id-ID"/>
          </w:rPr>
          <w:fldChar w:fldCharType="end"/>
        </w:r>
      </w:sdtContent>
    </w:sdt>
  </w:p>
  <w:p w:rsidR="00122076" w:rsidRPr="005F794B" w:rsidRDefault="00122076" w:rsidP="003F71D2">
    <w:pPr>
      <w:tabs>
        <w:tab w:val="left" w:pos="1080"/>
      </w:tabs>
      <w:rPr>
        <w:lang w:val="id-ID"/>
      </w:rPr>
    </w:pPr>
    <w:r>
      <w:rPr>
        <w:rStyle w:val="PageNumber"/>
        <w:i/>
        <w:sz w:val="20"/>
        <w:szCs w:val="20"/>
        <w:lang w:val="id-ID"/>
      </w:rPr>
      <w:t>Page</w:t>
    </w:r>
    <w:r>
      <w:rPr>
        <w:rStyle w:val="PageNumber"/>
        <w:i/>
        <w:sz w:val="20"/>
        <w:szCs w:val="20"/>
      </w:rPr>
      <w:tab/>
    </w:r>
    <w:sdt>
      <w:sdtPr>
        <w:rPr>
          <w:i/>
          <w:sz w:val="20"/>
          <w:szCs w:val="20"/>
          <w:lang w:val="id-ID"/>
        </w:rPr>
        <w:id w:val="33244923"/>
        <w:docPartObj>
          <w:docPartGallery w:val="Page Numbers (Top of Page)"/>
          <w:docPartUnique/>
        </w:docPartObj>
      </w:sdtPr>
      <w:sdtContent>
        <w:r w:rsidR="00275715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275715" w:rsidRPr="005F794B">
          <w:rPr>
            <w:i/>
            <w:sz w:val="20"/>
            <w:szCs w:val="20"/>
            <w:lang w:val="id-ID"/>
          </w:rPr>
          <w:fldChar w:fldCharType="separate"/>
        </w:r>
        <w:r w:rsidR="004C088B">
          <w:rPr>
            <w:i/>
            <w:noProof/>
            <w:sz w:val="20"/>
            <w:szCs w:val="20"/>
            <w:lang w:val="id-ID"/>
          </w:rPr>
          <w:t>3</w:t>
        </w:r>
        <w:r w:rsidR="00275715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275715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275715" w:rsidRPr="005F794B">
          <w:rPr>
            <w:i/>
            <w:sz w:val="20"/>
            <w:szCs w:val="20"/>
            <w:lang w:val="id-ID"/>
          </w:rPr>
          <w:fldChar w:fldCharType="separate"/>
        </w:r>
        <w:r w:rsidR="004C088B">
          <w:rPr>
            <w:i/>
            <w:noProof/>
            <w:sz w:val="20"/>
            <w:szCs w:val="20"/>
            <w:lang w:val="id-ID"/>
          </w:rPr>
          <w:t>4</w:t>
        </w:r>
        <w:r w:rsidR="00275715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:rsidR="00122076" w:rsidRPr="0093677F" w:rsidRDefault="00122076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076" w:rsidRDefault="00275715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w:pict>
        <v:line id="Line 2" o:spid="_x0000_s2049" style="position:absolute;z-index:251661312;visibility:visible;mso-wrap-distance-top:-6e-5mm;mso-wrap-distance-bottom:-6e-5mm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</w:pict>
    </w:r>
  </w:p>
  <w:p w:rsidR="00122076" w:rsidRPr="005F794B" w:rsidRDefault="00122076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Content>
        <w:r w:rsidR="00275715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275715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275715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275715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275715" w:rsidRPr="005F794B">
          <w:rPr>
            <w:lang w:val="id-ID"/>
          </w:rPr>
          <w:fldChar w:fldCharType="separate"/>
        </w:r>
        <w:r w:rsidR="00824970">
          <w:rPr>
            <w:noProof/>
            <w:lang w:val="id-ID"/>
          </w:rPr>
          <w:t>5</w:t>
        </w:r>
        <w:r w:rsidR="00275715" w:rsidRPr="005F794B">
          <w:rPr>
            <w:lang w:val="id-ID"/>
          </w:rPr>
          <w:fldChar w:fldCharType="end"/>
        </w:r>
      </w:sdtContent>
    </w:sdt>
  </w:p>
  <w:p w:rsidR="00122076" w:rsidRPr="005F794B" w:rsidRDefault="00122076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Content>
        <w:r w:rsidR="00275715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275715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275715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275715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275715" w:rsidRPr="005F794B">
          <w:rPr>
            <w:i/>
            <w:sz w:val="20"/>
            <w:szCs w:val="20"/>
            <w:lang w:val="id-ID"/>
          </w:rPr>
          <w:fldChar w:fldCharType="separate"/>
        </w:r>
        <w:r w:rsidR="00824970">
          <w:rPr>
            <w:i/>
            <w:noProof/>
            <w:sz w:val="20"/>
            <w:szCs w:val="20"/>
            <w:lang w:val="id-ID"/>
          </w:rPr>
          <w:t>5</w:t>
        </w:r>
        <w:r w:rsidR="00275715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:rsidR="00122076" w:rsidRDefault="0012207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75A9" w:rsidRDefault="009575A9" w:rsidP="00273E4A">
      <w:r>
        <w:separator/>
      </w:r>
    </w:p>
  </w:footnote>
  <w:footnote w:type="continuationSeparator" w:id="0">
    <w:p w:rsidR="009575A9" w:rsidRDefault="009575A9" w:rsidP="00273E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220"/>
      <w:gridCol w:w="5220"/>
    </w:tblGrid>
    <w:tr w:rsidR="00122076" w:rsidTr="005D0782">
      <w:tc>
        <w:tcPr>
          <w:tcW w:w="5220" w:type="dxa"/>
        </w:tcPr>
        <w:p w:rsidR="00122076" w:rsidRPr="00642508" w:rsidRDefault="00823C31" w:rsidP="007608D8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220914</w:t>
          </w:r>
        </w:p>
      </w:tc>
      <w:tc>
        <w:tcPr>
          <w:tcW w:w="5220" w:type="dxa"/>
        </w:tcPr>
        <w:p w:rsidR="00122076" w:rsidRDefault="00122076" w:rsidP="00895B8D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>
            <w:rPr>
              <w:b/>
              <w:sz w:val="20"/>
              <w:szCs w:val="20"/>
              <w:lang w:val="sv-SE"/>
            </w:rPr>
            <w:t>5</w:t>
          </w:r>
        </w:p>
      </w:tc>
    </w:tr>
  </w:tbl>
  <w:p w:rsidR="00122076" w:rsidRDefault="00122076" w:rsidP="005D0782">
    <w:pPr>
      <w:pStyle w:val="Header"/>
      <w:tabs>
        <w:tab w:val="clear" w:pos="9360"/>
      </w:tabs>
    </w:pPr>
    <w:r>
      <w:tab/>
    </w:r>
  </w:p>
  <w:p w:rsidR="00122076" w:rsidRDefault="0012207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076" w:rsidRDefault="00122076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B6685B"/>
    <w:multiLevelType w:val="hybridMultilevel"/>
    <w:tmpl w:val="617E724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A345A75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2C1B28"/>
    <w:multiLevelType w:val="hybridMultilevel"/>
    <w:tmpl w:val="FEBCFC2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7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F8B07EE"/>
    <w:multiLevelType w:val="hybridMultilevel"/>
    <w:tmpl w:val="AFAA99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60534C"/>
    <w:multiLevelType w:val="hybridMultilevel"/>
    <w:tmpl w:val="8D14D74A"/>
    <w:lvl w:ilvl="0" w:tplc="A51E0504">
      <w:start w:val="1"/>
      <w:numFmt w:val="bullet"/>
      <w:lvlText w:val=""/>
      <w:lvlJc w:val="left"/>
      <w:pPr>
        <w:tabs>
          <w:tab w:val="num" w:pos="1134"/>
        </w:tabs>
        <w:ind w:left="1418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C68712A"/>
    <w:multiLevelType w:val="hybridMultilevel"/>
    <w:tmpl w:val="588EAA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86140BF"/>
    <w:multiLevelType w:val="hybridMultilevel"/>
    <w:tmpl w:val="6690F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E681947"/>
    <w:multiLevelType w:val="hybridMultilevel"/>
    <w:tmpl w:val="3208CC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4A5507"/>
    <w:multiLevelType w:val="hybridMultilevel"/>
    <w:tmpl w:val="76725DD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1000D0"/>
    <w:multiLevelType w:val="hybridMultilevel"/>
    <w:tmpl w:val="151C3968"/>
    <w:lvl w:ilvl="0" w:tplc="7C8C7F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C496EB9"/>
    <w:multiLevelType w:val="hybridMultilevel"/>
    <w:tmpl w:val="8A1270B8"/>
    <w:lvl w:ilvl="0" w:tplc="FC0864E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F27316"/>
    <w:multiLevelType w:val="hybridMultilevel"/>
    <w:tmpl w:val="B876F9A4"/>
    <w:lvl w:ilvl="0" w:tplc="0421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6822B90"/>
    <w:multiLevelType w:val="hybridMultilevel"/>
    <w:tmpl w:val="F7508298"/>
    <w:lvl w:ilvl="0" w:tplc="89D06F5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8187E64"/>
    <w:multiLevelType w:val="hybridMultilevel"/>
    <w:tmpl w:val="618EE952"/>
    <w:lvl w:ilvl="0" w:tplc="A33A8BD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4"/>
  </w:num>
  <w:num w:numId="4">
    <w:abstractNumId w:val="7"/>
  </w:num>
  <w:num w:numId="5">
    <w:abstractNumId w:val="20"/>
  </w:num>
  <w:num w:numId="6">
    <w:abstractNumId w:val="12"/>
  </w:num>
  <w:num w:numId="7">
    <w:abstractNumId w:val="21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24"/>
  </w:num>
  <w:num w:numId="14">
    <w:abstractNumId w:val="23"/>
  </w:num>
  <w:num w:numId="15">
    <w:abstractNumId w:val="8"/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8"/>
  </w:num>
  <w:num w:numId="19">
    <w:abstractNumId w:val="19"/>
  </w:num>
  <w:num w:numId="20">
    <w:abstractNumId w:val="15"/>
  </w:num>
  <w:num w:numId="21">
    <w:abstractNumId w:val="16"/>
  </w:num>
  <w:num w:numId="22">
    <w:abstractNumId w:val="2"/>
  </w:num>
  <w:num w:numId="23">
    <w:abstractNumId w:val="22"/>
  </w:num>
  <w:num w:numId="24">
    <w:abstractNumId w:val="4"/>
  </w:num>
  <w:num w:numId="25">
    <w:abstractNumId w:val="10"/>
  </w:num>
  <w:num w:numId="26">
    <w:abstractNumId w:val="5"/>
  </w:num>
  <w:num w:numId="2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cumentProtection w:edit="readOnly" w:enforcement="0"/>
  <w:defaultTabStop w:val="720"/>
  <w:drawingGridHorizontalSpacing w:val="12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9609E"/>
    <w:rsid w:val="00004C7F"/>
    <w:rsid w:val="00020F10"/>
    <w:rsid w:val="000219C5"/>
    <w:rsid w:val="000314D3"/>
    <w:rsid w:val="00051154"/>
    <w:rsid w:val="000662B3"/>
    <w:rsid w:val="00070CA8"/>
    <w:rsid w:val="00072DE7"/>
    <w:rsid w:val="0008380F"/>
    <w:rsid w:val="00096F6B"/>
    <w:rsid w:val="0009748D"/>
    <w:rsid w:val="000A0B62"/>
    <w:rsid w:val="000A0C90"/>
    <w:rsid w:val="000A23D8"/>
    <w:rsid w:val="000A38DF"/>
    <w:rsid w:val="000A3F41"/>
    <w:rsid w:val="000B69D0"/>
    <w:rsid w:val="000C4D32"/>
    <w:rsid w:val="000E7602"/>
    <w:rsid w:val="000F057A"/>
    <w:rsid w:val="000F064D"/>
    <w:rsid w:val="000F0AF0"/>
    <w:rsid w:val="000F1EBF"/>
    <w:rsid w:val="000F656D"/>
    <w:rsid w:val="000F722F"/>
    <w:rsid w:val="000F7CFC"/>
    <w:rsid w:val="000F7FC6"/>
    <w:rsid w:val="00122076"/>
    <w:rsid w:val="00122BC2"/>
    <w:rsid w:val="00126822"/>
    <w:rsid w:val="00131546"/>
    <w:rsid w:val="00131DAA"/>
    <w:rsid w:val="00145C2E"/>
    <w:rsid w:val="00150E94"/>
    <w:rsid w:val="0015655E"/>
    <w:rsid w:val="0015698F"/>
    <w:rsid w:val="001748E1"/>
    <w:rsid w:val="001806C5"/>
    <w:rsid w:val="00183F26"/>
    <w:rsid w:val="001955A6"/>
    <w:rsid w:val="001A790D"/>
    <w:rsid w:val="001B1D99"/>
    <w:rsid w:val="001B3A2E"/>
    <w:rsid w:val="001B3C5B"/>
    <w:rsid w:val="001C3FB4"/>
    <w:rsid w:val="001D0CE3"/>
    <w:rsid w:val="001D4810"/>
    <w:rsid w:val="001E3F33"/>
    <w:rsid w:val="001E637E"/>
    <w:rsid w:val="001E64D5"/>
    <w:rsid w:val="001F64B6"/>
    <w:rsid w:val="00204EE2"/>
    <w:rsid w:val="00205BAC"/>
    <w:rsid w:val="00213300"/>
    <w:rsid w:val="0021669A"/>
    <w:rsid w:val="00224780"/>
    <w:rsid w:val="0023369C"/>
    <w:rsid w:val="00235C36"/>
    <w:rsid w:val="00236D53"/>
    <w:rsid w:val="002376FA"/>
    <w:rsid w:val="0024551A"/>
    <w:rsid w:val="00246683"/>
    <w:rsid w:val="00252E95"/>
    <w:rsid w:val="002576ED"/>
    <w:rsid w:val="00266C6E"/>
    <w:rsid w:val="00273E4A"/>
    <w:rsid w:val="00275715"/>
    <w:rsid w:val="00281799"/>
    <w:rsid w:val="002841B3"/>
    <w:rsid w:val="00287D81"/>
    <w:rsid w:val="002956DC"/>
    <w:rsid w:val="002968AE"/>
    <w:rsid w:val="00296DA6"/>
    <w:rsid w:val="002A07C0"/>
    <w:rsid w:val="002A138B"/>
    <w:rsid w:val="002A3B7F"/>
    <w:rsid w:val="002A5411"/>
    <w:rsid w:val="002A66E0"/>
    <w:rsid w:val="002B00F2"/>
    <w:rsid w:val="002B7CDD"/>
    <w:rsid w:val="002C3AC5"/>
    <w:rsid w:val="002C7FC0"/>
    <w:rsid w:val="002D072B"/>
    <w:rsid w:val="002D1472"/>
    <w:rsid w:val="002D7F31"/>
    <w:rsid w:val="002E3324"/>
    <w:rsid w:val="002E4A92"/>
    <w:rsid w:val="002E5EEC"/>
    <w:rsid w:val="002F2CA5"/>
    <w:rsid w:val="003002A2"/>
    <w:rsid w:val="00305136"/>
    <w:rsid w:val="003054E4"/>
    <w:rsid w:val="0031100A"/>
    <w:rsid w:val="00320C87"/>
    <w:rsid w:val="00321362"/>
    <w:rsid w:val="00323347"/>
    <w:rsid w:val="00326D66"/>
    <w:rsid w:val="003405B9"/>
    <w:rsid w:val="0034261A"/>
    <w:rsid w:val="003432E6"/>
    <w:rsid w:val="003439D3"/>
    <w:rsid w:val="00363EE9"/>
    <w:rsid w:val="0036669F"/>
    <w:rsid w:val="00366844"/>
    <w:rsid w:val="003679B6"/>
    <w:rsid w:val="0037553B"/>
    <w:rsid w:val="0038157E"/>
    <w:rsid w:val="00384C7B"/>
    <w:rsid w:val="00387D06"/>
    <w:rsid w:val="00387F46"/>
    <w:rsid w:val="00392F6A"/>
    <w:rsid w:val="003A1788"/>
    <w:rsid w:val="003A4CE0"/>
    <w:rsid w:val="003B1D05"/>
    <w:rsid w:val="003B27CC"/>
    <w:rsid w:val="003B5F77"/>
    <w:rsid w:val="003C0A29"/>
    <w:rsid w:val="003C1CE6"/>
    <w:rsid w:val="003C210A"/>
    <w:rsid w:val="003D7084"/>
    <w:rsid w:val="003F4940"/>
    <w:rsid w:val="003F71D2"/>
    <w:rsid w:val="004074A1"/>
    <w:rsid w:val="00422134"/>
    <w:rsid w:val="00434A22"/>
    <w:rsid w:val="00434FFC"/>
    <w:rsid w:val="0043569C"/>
    <w:rsid w:val="004449FC"/>
    <w:rsid w:val="00446550"/>
    <w:rsid w:val="00446D31"/>
    <w:rsid w:val="0045325D"/>
    <w:rsid w:val="00461295"/>
    <w:rsid w:val="00470964"/>
    <w:rsid w:val="004716A8"/>
    <w:rsid w:val="00487CDB"/>
    <w:rsid w:val="00494E4C"/>
    <w:rsid w:val="004A282C"/>
    <w:rsid w:val="004B47B5"/>
    <w:rsid w:val="004B6AFE"/>
    <w:rsid w:val="004C0085"/>
    <w:rsid w:val="004C088B"/>
    <w:rsid w:val="004C0F0C"/>
    <w:rsid w:val="004D176C"/>
    <w:rsid w:val="004D413A"/>
    <w:rsid w:val="004E7352"/>
    <w:rsid w:val="004F3CA9"/>
    <w:rsid w:val="0051503E"/>
    <w:rsid w:val="00520E03"/>
    <w:rsid w:val="00525803"/>
    <w:rsid w:val="005314B7"/>
    <w:rsid w:val="00535DA7"/>
    <w:rsid w:val="005365FE"/>
    <w:rsid w:val="005446AA"/>
    <w:rsid w:val="005447D7"/>
    <w:rsid w:val="005447FB"/>
    <w:rsid w:val="0055410B"/>
    <w:rsid w:val="00556E41"/>
    <w:rsid w:val="00571B72"/>
    <w:rsid w:val="00582417"/>
    <w:rsid w:val="00582E4C"/>
    <w:rsid w:val="005A072D"/>
    <w:rsid w:val="005A07B2"/>
    <w:rsid w:val="005A32DD"/>
    <w:rsid w:val="005B07D4"/>
    <w:rsid w:val="005B3392"/>
    <w:rsid w:val="005B66A9"/>
    <w:rsid w:val="005C156C"/>
    <w:rsid w:val="005C19B6"/>
    <w:rsid w:val="005D0782"/>
    <w:rsid w:val="005D1B9B"/>
    <w:rsid w:val="005F794B"/>
    <w:rsid w:val="0060201C"/>
    <w:rsid w:val="0060486C"/>
    <w:rsid w:val="006111EF"/>
    <w:rsid w:val="00635EE5"/>
    <w:rsid w:val="00642508"/>
    <w:rsid w:val="00642A3E"/>
    <w:rsid w:val="00643F75"/>
    <w:rsid w:val="00646977"/>
    <w:rsid w:val="00651B67"/>
    <w:rsid w:val="0065594B"/>
    <w:rsid w:val="00683F1B"/>
    <w:rsid w:val="00692111"/>
    <w:rsid w:val="00694EB4"/>
    <w:rsid w:val="006A6074"/>
    <w:rsid w:val="006C2E4E"/>
    <w:rsid w:val="006D319B"/>
    <w:rsid w:val="006D36BC"/>
    <w:rsid w:val="006E2725"/>
    <w:rsid w:val="006F4D80"/>
    <w:rsid w:val="00701ECA"/>
    <w:rsid w:val="00720962"/>
    <w:rsid w:val="0072245D"/>
    <w:rsid w:val="00726709"/>
    <w:rsid w:val="007326C1"/>
    <w:rsid w:val="00735EEB"/>
    <w:rsid w:val="00737595"/>
    <w:rsid w:val="007435EA"/>
    <w:rsid w:val="007608D8"/>
    <w:rsid w:val="00766B6D"/>
    <w:rsid w:val="0078337F"/>
    <w:rsid w:val="00787247"/>
    <w:rsid w:val="007B0BC6"/>
    <w:rsid w:val="007B5A6A"/>
    <w:rsid w:val="007C1C37"/>
    <w:rsid w:val="007E0EE7"/>
    <w:rsid w:val="007E50ED"/>
    <w:rsid w:val="008103BF"/>
    <w:rsid w:val="00810737"/>
    <w:rsid w:val="00811C48"/>
    <w:rsid w:val="00813BC6"/>
    <w:rsid w:val="00815D08"/>
    <w:rsid w:val="00822C88"/>
    <w:rsid w:val="00823C31"/>
    <w:rsid w:val="00824970"/>
    <w:rsid w:val="00825144"/>
    <w:rsid w:val="00826BFF"/>
    <w:rsid w:val="00826D24"/>
    <w:rsid w:val="0083459F"/>
    <w:rsid w:val="0083780E"/>
    <w:rsid w:val="008379CC"/>
    <w:rsid w:val="008411E6"/>
    <w:rsid w:val="008674E6"/>
    <w:rsid w:val="00876001"/>
    <w:rsid w:val="00876A58"/>
    <w:rsid w:val="00894072"/>
    <w:rsid w:val="00895B8D"/>
    <w:rsid w:val="008B212E"/>
    <w:rsid w:val="008B6D06"/>
    <w:rsid w:val="008B7541"/>
    <w:rsid w:val="008C1A4A"/>
    <w:rsid w:val="008C2064"/>
    <w:rsid w:val="008D411F"/>
    <w:rsid w:val="009010C1"/>
    <w:rsid w:val="0090372F"/>
    <w:rsid w:val="009079AF"/>
    <w:rsid w:val="00932B6E"/>
    <w:rsid w:val="009343E8"/>
    <w:rsid w:val="0093677F"/>
    <w:rsid w:val="00937B93"/>
    <w:rsid w:val="00944ADA"/>
    <w:rsid w:val="009568C5"/>
    <w:rsid w:val="009575A9"/>
    <w:rsid w:val="00961A2D"/>
    <w:rsid w:val="0097243E"/>
    <w:rsid w:val="00973849"/>
    <w:rsid w:val="0097395A"/>
    <w:rsid w:val="009832E4"/>
    <w:rsid w:val="00984126"/>
    <w:rsid w:val="00986EBC"/>
    <w:rsid w:val="009A2464"/>
    <w:rsid w:val="009A3737"/>
    <w:rsid w:val="009B486D"/>
    <w:rsid w:val="009C2A0F"/>
    <w:rsid w:val="009C4EB5"/>
    <w:rsid w:val="009E29D9"/>
    <w:rsid w:val="00A0484E"/>
    <w:rsid w:val="00A13D2B"/>
    <w:rsid w:val="00A1473C"/>
    <w:rsid w:val="00A32343"/>
    <w:rsid w:val="00A46082"/>
    <w:rsid w:val="00A50AF3"/>
    <w:rsid w:val="00A52AB7"/>
    <w:rsid w:val="00A53D38"/>
    <w:rsid w:val="00A552D5"/>
    <w:rsid w:val="00A613D7"/>
    <w:rsid w:val="00A657CD"/>
    <w:rsid w:val="00AA0EB3"/>
    <w:rsid w:val="00AA1407"/>
    <w:rsid w:val="00AB02C6"/>
    <w:rsid w:val="00AB0E0A"/>
    <w:rsid w:val="00AB42BB"/>
    <w:rsid w:val="00AB4FB7"/>
    <w:rsid w:val="00AC0C63"/>
    <w:rsid w:val="00AC5D98"/>
    <w:rsid w:val="00AC6E25"/>
    <w:rsid w:val="00AD0B16"/>
    <w:rsid w:val="00AD2114"/>
    <w:rsid w:val="00AE1AE9"/>
    <w:rsid w:val="00AE39D8"/>
    <w:rsid w:val="00AE548F"/>
    <w:rsid w:val="00AE661D"/>
    <w:rsid w:val="00AF264E"/>
    <w:rsid w:val="00AF338E"/>
    <w:rsid w:val="00B04C4C"/>
    <w:rsid w:val="00B15BBB"/>
    <w:rsid w:val="00B212C7"/>
    <w:rsid w:val="00B247C9"/>
    <w:rsid w:val="00B25A20"/>
    <w:rsid w:val="00B27930"/>
    <w:rsid w:val="00B440FB"/>
    <w:rsid w:val="00B441CD"/>
    <w:rsid w:val="00B4674F"/>
    <w:rsid w:val="00B517FB"/>
    <w:rsid w:val="00B5420E"/>
    <w:rsid w:val="00B5625A"/>
    <w:rsid w:val="00B61097"/>
    <w:rsid w:val="00B7140C"/>
    <w:rsid w:val="00B81979"/>
    <w:rsid w:val="00B948DA"/>
    <w:rsid w:val="00B95B80"/>
    <w:rsid w:val="00B9609E"/>
    <w:rsid w:val="00BA3A3B"/>
    <w:rsid w:val="00BB2E8D"/>
    <w:rsid w:val="00BC6DE8"/>
    <w:rsid w:val="00BD7FE0"/>
    <w:rsid w:val="00BE0705"/>
    <w:rsid w:val="00BF2997"/>
    <w:rsid w:val="00BF7C45"/>
    <w:rsid w:val="00C16CA6"/>
    <w:rsid w:val="00C25FBF"/>
    <w:rsid w:val="00C305DB"/>
    <w:rsid w:val="00C44051"/>
    <w:rsid w:val="00C466EB"/>
    <w:rsid w:val="00C469CA"/>
    <w:rsid w:val="00C51F8F"/>
    <w:rsid w:val="00C525FC"/>
    <w:rsid w:val="00C55A86"/>
    <w:rsid w:val="00C56C03"/>
    <w:rsid w:val="00C56F18"/>
    <w:rsid w:val="00C57A8A"/>
    <w:rsid w:val="00C57FE8"/>
    <w:rsid w:val="00C6549A"/>
    <w:rsid w:val="00C67EB3"/>
    <w:rsid w:val="00C71E94"/>
    <w:rsid w:val="00C72033"/>
    <w:rsid w:val="00C8483C"/>
    <w:rsid w:val="00C915BF"/>
    <w:rsid w:val="00C92228"/>
    <w:rsid w:val="00C932C2"/>
    <w:rsid w:val="00C94932"/>
    <w:rsid w:val="00CB062A"/>
    <w:rsid w:val="00CD64BC"/>
    <w:rsid w:val="00CF11B0"/>
    <w:rsid w:val="00CF76A9"/>
    <w:rsid w:val="00D30822"/>
    <w:rsid w:val="00D351D5"/>
    <w:rsid w:val="00D3523F"/>
    <w:rsid w:val="00D3554F"/>
    <w:rsid w:val="00D3685C"/>
    <w:rsid w:val="00D37E0D"/>
    <w:rsid w:val="00D517D6"/>
    <w:rsid w:val="00D522C8"/>
    <w:rsid w:val="00D52EC1"/>
    <w:rsid w:val="00D60387"/>
    <w:rsid w:val="00D60A6D"/>
    <w:rsid w:val="00D67DFC"/>
    <w:rsid w:val="00D76095"/>
    <w:rsid w:val="00D81F1F"/>
    <w:rsid w:val="00D931C6"/>
    <w:rsid w:val="00D95848"/>
    <w:rsid w:val="00DA1AC9"/>
    <w:rsid w:val="00DA3EA8"/>
    <w:rsid w:val="00DB0A75"/>
    <w:rsid w:val="00DC4B9D"/>
    <w:rsid w:val="00DC700A"/>
    <w:rsid w:val="00DE2FA6"/>
    <w:rsid w:val="00DE6BBA"/>
    <w:rsid w:val="00DF224B"/>
    <w:rsid w:val="00DF660D"/>
    <w:rsid w:val="00E018A9"/>
    <w:rsid w:val="00E0375C"/>
    <w:rsid w:val="00E03DA9"/>
    <w:rsid w:val="00E047D9"/>
    <w:rsid w:val="00E2014C"/>
    <w:rsid w:val="00E20BFC"/>
    <w:rsid w:val="00E22CA9"/>
    <w:rsid w:val="00E3280B"/>
    <w:rsid w:val="00E33458"/>
    <w:rsid w:val="00E335DA"/>
    <w:rsid w:val="00E36B77"/>
    <w:rsid w:val="00E36EA8"/>
    <w:rsid w:val="00E43DA8"/>
    <w:rsid w:val="00E502A7"/>
    <w:rsid w:val="00E60665"/>
    <w:rsid w:val="00E642BF"/>
    <w:rsid w:val="00E660C4"/>
    <w:rsid w:val="00E850AA"/>
    <w:rsid w:val="00E87599"/>
    <w:rsid w:val="00EA5FF6"/>
    <w:rsid w:val="00EA6055"/>
    <w:rsid w:val="00EA7D28"/>
    <w:rsid w:val="00EB5190"/>
    <w:rsid w:val="00EC4952"/>
    <w:rsid w:val="00ED5890"/>
    <w:rsid w:val="00EE65D1"/>
    <w:rsid w:val="00EF17AC"/>
    <w:rsid w:val="00F22A92"/>
    <w:rsid w:val="00F22DBA"/>
    <w:rsid w:val="00F27FA7"/>
    <w:rsid w:val="00F36E33"/>
    <w:rsid w:val="00F53807"/>
    <w:rsid w:val="00F66C1B"/>
    <w:rsid w:val="00F712CE"/>
    <w:rsid w:val="00F80742"/>
    <w:rsid w:val="00F906F6"/>
    <w:rsid w:val="00F955DA"/>
    <w:rsid w:val="00FA1772"/>
    <w:rsid w:val="00FA41A2"/>
    <w:rsid w:val="00FB3311"/>
    <w:rsid w:val="00FC245F"/>
    <w:rsid w:val="00FC7081"/>
    <w:rsid w:val="00FD2CE1"/>
    <w:rsid w:val="00FE0092"/>
    <w:rsid w:val="00FE4BEE"/>
    <w:rsid w:val="00FE650C"/>
    <w:rsid w:val="00FE65DD"/>
    <w:rsid w:val="00FF1EDB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uiPriority w:val="10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625A"/>
    <w:pPr>
      <w:ind w:left="720"/>
      <w:contextualSpacing/>
    </w:pPr>
  </w:style>
  <w:style w:type="paragraph" w:styleId="NoSpacing">
    <w:name w:val="No Spacing"/>
    <w:uiPriority w:val="1"/>
    <w:qFormat/>
    <w:rsid w:val="0097395A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shorttext">
    <w:name w:val="short_text"/>
    <w:basedOn w:val="DefaultParagraphFont"/>
    <w:rsid w:val="0097395A"/>
  </w:style>
  <w:style w:type="character" w:customStyle="1" w:styleId="regulartext">
    <w:name w:val="regular_text"/>
    <w:basedOn w:val="DefaultParagraphFont"/>
    <w:rsid w:val="0097395A"/>
  </w:style>
  <w:style w:type="character" w:styleId="Strong">
    <w:name w:val="Strong"/>
    <w:basedOn w:val="DefaultParagraphFont"/>
    <w:uiPriority w:val="22"/>
    <w:qFormat/>
    <w:rsid w:val="0097395A"/>
    <w:rPr>
      <w:b/>
      <w:bCs/>
    </w:rPr>
  </w:style>
  <w:style w:type="character" w:styleId="Hyperlink">
    <w:name w:val="Hyperlink"/>
    <w:basedOn w:val="DefaultParagraphFont"/>
    <w:uiPriority w:val="99"/>
    <w:unhideWhenUsed/>
    <w:rsid w:val="0097395A"/>
    <w:rPr>
      <w:color w:val="D2611C" w:themeColor="hyperlink"/>
      <w:u w:val="single"/>
    </w:rPr>
  </w:style>
  <w:style w:type="paragraph" w:customStyle="1" w:styleId="EGAY3">
    <w:name w:val="EGAY3"/>
    <w:basedOn w:val="Normal"/>
    <w:link w:val="EGAY3Char"/>
    <w:qFormat/>
    <w:rsid w:val="00E33458"/>
    <w:pPr>
      <w:tabs>
        <w:tab w:val="left" w:pos="702"/>
      </w:tabs>
      <w:ind w:left="702" w:hanging="702"/>
    </w:pPr>
    <w:rPr>
      <w:rFonts w:eastAsia="Times New Roman"/>
      <w:color w:val="000000"/>
      <w:sz w:val="20"/>
      <w:szCs w:val="20"/>
      <w:lang/>
    </w:rPr>
  </w:style>
  <w:style w:type="character" w:customStyle="1" w:styleId="EGAY3Char">
    <w:name w:val="EGAY3 Char"/>
    <w:basedOn w:val="DefaultParagraphFont"/>
    <w:link w:val="EGAY3"/>
    <w:rsid w:val="00E33458"/>
    <w:rPr>
      <w:rFonts w:ascii="Times New Roman" w:eastAsia="Times New Roman" w:hAnsi="Times New Roman" w:cs="Times New Roman"/>
      <w:color w:val="000000"/>
      <w:sz w:val="20"/>
      <w:szCs w:val="20"/>
      <w:lang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625A"/>
    <w:pPr>
      <w:ind w:left="720"/>
      <w:contextualSpacing/>
    </w:pPr>
  </w:style>
  <w:style w:type="paragraph" w:styleId="NoSpacing">
    <w:name w:val="No Spacing"/>
    <w:uiPriority w:val="1"/>
    <w:qFormat/>
    <w:rsid w:val="0097395A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shorttext">
    <w:name w:val="short_text"/>
    <w:basedOn w:val="DefaultParagraphFont"/>
    <w:rsid w:val="0097395A"/>
  </w:style>
  <w:style w:type="character" w:customStyle="1" w:styleId="regulartext">
    <w:name w:val="regular_text"/>
    <w:basedOn w:val="DefaultParagraphFont"/>
    <w:rsid w:val="0097395A"/>
  </w:style>
  <w:style w:type="character" w:styleId="Strong">
    <w:name w:val="Strong"/>
    <w:basedOn w:val="DefaultParagraphFont"/>
    <w:uiPriority w:val="22"/>
    <w:qFormat/>
    <w:rsid w:val="0097395A"/>
    <w:rPr>
      <w:b/>
      <w:bCs/>
    </w:rPr>
  </w:style>
  <w:style w:type="character" w:styleId="Hyperlink">
    <w:name w:val="Hyperlink"/>
    <w:basedOn w:val="DefaultParagraphFont"/>
    <w:uiPriority w:val="99"/>
    <w:unhideWhenUsed/>
    <w:rsid w:val="0097395A"/>
    <w:rPr>
      <w:color w:val="D2611C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33AFAF-4A58-45F2-9EE1-448CB0FBB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903</TotalTime>
  <Pages>1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7084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prk</cp:lastModifiedBy>
  <cp:revision>146</cp:revision>
  <cp:lastPrinted>2013-09-05T05:43:00Z</cp:lastPrinted>
  <dcterms:created xsi:type="dcterms:W3CDTF">2013-08-20T03:43:00Z</dcterms:created>
  <dcterms:modified xsi:type="dcterms:W3CDTF">2014-12-15T09:52:00Z</dcterms:modified>
</cp:coreProperties>
</file>